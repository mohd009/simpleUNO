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9B8" w:rsidRDefault="002C6EAE" w:rsidP="00E279B8">
      <w:pPr>
        <w:pStyle w:val="Subtitle"/>
      </w:pPr>
      <w:sdt>
        <w:sdtPr>
          <w:alias w:val="Version:"/>
          <w:tag w:val="Version:"/>
          <w:id w:val="-907991857"/>
          <w:placeholder>
            <w:docPart w:val="855A95DEEF134E6FA249327F4AD0AFA4"/>
          </w:placeholder>
          <w:temporary/>
          <w:showingPlcHdr/>
          <w15:appearance w15:val="hidden"/>
        </w:sdtPr>
        <w:sdtEndPr/>
        <w:sdtContent>
          <w:r w:rsidR="00B87079">
            <w:t>Version</w:t>
          </w:r>
        </w:sdtContent>
      </w:sdt>
      <w:r w:rsidR="00E279B8">
        <w:t xml:space="preserve"> </w:t>
      </w:r>
      <w:r w:rsidR="00155DFF">
        <w:t>1.0</w:t>
      </w:r>
    </w:p>
    <w:p w:rsidR="00E279B8" w:rsidRPr="00155DFF" w:rsidRDefault="00155DFF" w:rsidP="00155DFF">
      <w:pPr>
        <w:pStyle w:val="Subtitle"/>
        <w:jc w:val="center"/>
        <w:rPr>
          <w:color w:val="002060"/>
          <w:sz w:val="44"/>
          <w:szCs w:val="44"/>
        </w:rPr>
      </w:pPr>
      <w:r w:rsidRPr="00155DFF">
        <w:rPr>
          <w:color w:val="002060"/>
          <w:sz w:val="44"/>
          <w:szCs w:val="44"/>
        </w:rPr>
        <w:t>syst 17796</w:t>
      </w:r>
    </w:p>
    <w:p w:rsidR="00155DFF" w:rsidRPr="00155DFF" w:rsidRDefault="00155DFF" w:rsidP="00155DFF">
      <w:pPr>
        <w:jc w:val="center"/>
        <w:rPr>
          <w:color w:val="002060"/>
          <w:sz w:val="44"/>
          <w:szCs w:val="44"/>
        </w:rPr>
      </w:pPr>
    </w:p>
    <w:p w:rsidR="00155DFF" w:rsidRPr="00155DFF" w:rsidRDefault="00E52428" w:rsidP="00155DFF">
      <w:pPr>
        <w:jc w:val="center"/>
        <w:rPr>
          <w:color w:val="002060"/>
          <w:sz w:val="44"/>
          <w:szCs w:val="44"/>
        </w:rPr>
      </w:pPr>
      <w:bookmarkStart w:id="0" w:name="_GoBack"/>
      <w:bookmarkEnd w:id="0"/>
      <w:r>
        <w:rPr>
          <w:color w:val="002060"/>
          <w:sz w:val="44"/>
          <w:szCs w:val="44"/>
        </w:rPr>
        <w:t>Deliverable 3</w:t>
      </w:r>
    </w:p>
    <w:p w:rsidR="00907CBB" w:rsidRDefault="00907CBB" w:rsidP="00E279B8">
      <w:pPr>
        <w:rPr>
          <w:noProof/>
        </w:rPr>
      </w:pPr>
    </w:p>
    <w:p w:rsidR="00155DFF" w:rsidRDefault="00155DFF" w:rsidP="00E279B8">
      <w:pPr>
        <w:rPr>
          <w:noProof/>
        </w:rPr>
      </w:pPr>
    </w:p>
    <w:p w:rsidR="000C035C" w:rsidRDefault="000C035C" w:rsidP="00E279B8">
      <w:pPr>
        <w:rPr>
          <w:noProof/>
        </w:rPr>
      </w:pPr>
    </w:p>
    <w:sdt>
      <w:sdtPr>
        <w:rPr>
          <w:rFonts w:asciiTheme="minorHAnsi" w:eastAsiaTheme="minorEastAsia" w:hAnsiTheme="minorHAnsi" w:cstheme="minorBidi"/>
          <w:caps w:val="0"/>
          <w:color w:val="auto"/>
          <w:sz w:val="22"/>
          <w:szCs w:val="22"/>
        </w:rPr>
        <w:id w:val="-1867820107"/>
        <w:docPartObj>
          <w:docPartGallery w:val="Table of Contents"/>
          <w:docPartUnique/>
        </w:docPartObj>
      </w:sdtPr>
      <w:sdtEndPr>
        <w:rPr>
          <w:b/>
          <w:bCs/>
          <w:noProof/>
        </w:rPr>
      </w:sdtEndPr>
      <w:sdtContent>
        <w:p w:rsidR="000C035C" w:rsidRDefault="000C035C">
          <w:pPr>
            <w:pStyle w:val="TOCHeading"/>
          </w:pPr>
          <w:r>
            <w:t>Contents</w:t>
          </w:r>
        </w:p>
        <w:p w:rsidR="00750E51" w:rsidRDefault="000C035C">
          <w:pPr>
            <w:pStyle w:val="TOC2"/>
            <w:tabs>
              <w:tab w:val="right" w:leader="dot" w:pos="9350"/>
            </w:tabs>
            <w:rPr>
              <w:noProof/>
              <w:kern w:val="0"/>
              <w:lang w:eastAsia="en-US"/>
              <w14:ligatures w14:val="none"/>
            </w:rPr>
          </w:pPr>
          <w:r>
            <w:fldChar w:fldCharType="begin"/>
          </w:r>
          <w:r>
            <w:instrText xml:space="preserve"> TOC \o "1-3" \h \z \u </w:instrText>
          </w:r>
          <w:r>
            <w:fldChar w:fldCharType="separate"/>
          </w:r>
          <w:hyperlink w:anchor="_Toc38058525" w:history="1">
            <w:r w:rsidR="00750E51" w:rsidRPr="00410C05">
              <w:rPr>
                <w:rStyle w:val="Hyperlink"/>
                <w:noProof/>
              </w:rPr>
              <w:t>JUNIT Tests RESULTS</w:t>
            </w:r>
            <w:r w:rsidR="00750E51">
              <w:rPr>
                <w:noProof/>
                <w:webHidden/>
              </w:rPr>
              <w:tab/>
            </w:r>
            <w:r w:rsidR="00750E51">
              <w:rPr>
                <w:noProof/>
                <w:webHidden/>
              </w:rPr>
              <w:fldChar w:fldCharType="begin"/>
            </w:r>
            <w:r w:rsidR="00750E51">
              <w:rPr>
                <w:noProof/>
                <w:webHidden/>
              </w:rPr>
              <w:instrText xml:space="preserve"> PAGEREF _Toc38058525 \h </w:instrText>
            </w:r>
            <w:r w:rsidR="00750E51">
              <w:rPr>
                <w:noProof/>
                <w:webHidden/>
              </w:rPr>
            </w:r>
            <w:r w:rsidR="00750E51">
              <w:rPr>
                <w:noProof/>
                <w:webHidden/>
              </w:rPr>
              <w:fldChar w:fldCharType="separate"/>
            </w:r>
            <w:r w:rsidR="00750E51">
              <w:rPr>
                <w:noProof/>
                <w:webHidden/>
              </w:rPr>
              <w:t>1</w:t>
            </w:r>
            <w:r w:rsidR="00750E51">
              <w:rPr>
                <w:noProof/>
                <w:webHidden/>
              </w:rPr>
              <w:fldChar w:fldCharType="end"/>
            </w:r>
          </w:hyperlink>
        </w:p>
        <w:p w:rsidR="00750E51" w:rsidRDefault="002C6EAE">
          <w:pPr>
            <w:pStyle w:val="TOC2"/>
            <w:tabs>
              <w:tab w:val="right" w:leader="dot" w:pos="9350"/>
            </w:tabs>
            <w:rPr>
              <w:noProof/>
              <w:kern w:val="0"/>
              <w:lang w:eastAsia="en-US"/>
              <w14:ligatures w14:val="none"/>
            </w:rPr>
          </w:pPr>
          <w:hyperlink w:anchor="_Toc38058530" w:history="1">
            <w:r w:rsidR="00750E51" w:rsidRPr="00410C05">
              <w:rPr>
                <w:rStyle w:val="Hyperlink"/>
                <w:noProof/>
              </w:rPr>
              <w:t>CLASS DIAGRAM UPDATED</w:t>
            </w:r>
            <w:r w:rsidR="00750E51">
              <w:rPr>
                <w:noProof/>
                <w:webHidden/>
              </w:rPr>
              <w:tab/>
            </w:r>
            <w:r w:rsidR="00750E51">
              <w:rPr>
                <w:noProof/>
                <w:webHidden/>
              </w:rPr>
              <w:fldChar w:fldCharType="begin"/>
            </w:r>
            <w:r w:rsidR="00750E51">
              <w:rPr>
                <w:noProof/>
                <w:webHidden/>
              </w:rPr>
              <w:instrText xml:space="preserve"> PAGEREF _Toc38058530 \h </w:instrText>
            </w:r>
            <w:r w:rsidR="00750E51">
              <w:rPr>
                <w:noProof/>
                <w:webHidden/>
              </w:rPr>
            </w:r>
            <w:r w:rsidR="00750E51">
              <w:rPr>
                <w:noProof/>
                <w:webHidden/>
              </w:rPr>
              <w:fldChar w:fldCharType="separate"/>
            </w:r>
            <w:r w:rsidR="00750E51">
              <w:rPr>
                <w:noProof/>
                <w:webHidden/>
              </w:rPr>
              <w:t>2</w:t>
            </w:r>
            <w:r w:rsidR="00750E51">
              <w:rPr>
                <w:noProof/>
                <w:webHidden/>
              </w:rPr>
              <w:fldChar w:fldCharType="end"/>
            </w:r>
          </w:hyperlink>
        </w:p>
        <w:p w:rsidR="00750E51" w:rsidRDefault="002C6EAE">
          <w:pPr>
            <w:pStyle w:val="TOC2"/>
            <w:tabs>
              <w:tab w:val="right" w:leader="dot" w:pos="9350"/>
            </w:tabs>
            <w:rPr>
              <w:noProof/>
              <w:kern w:val="0"/>
              <w:lang w:eastAsia="en-US"/>
              <w14:ligatures w14:val="none"/>
            </w:rPr>
          </w:pPr>
          <w:hyperlink w:anchor="_Toc38058531" w:history="1">
            <w:r w:rsidR="00750E51" w:rsidRPr="00410C05">
              <w:rPr>
                <w:rStyle w:val="Hyperlink"/>
                <w:noProof/>
              </w:rPr>
              <w:t>GIT REPOSITORY</w:t>
            </w:r>
            <w:r w:rsidR="00750E51">
              <w:rPr>
                <w:noProof/>
                <w:webHidden/>
              </w:rPr>
              <w:tab/>
            </w:r>
            <w:r w:rsidR="00750E51">
              <w:rPr>
                <w:noProof/>
                <w:webHidden/>
              </w:rPr>
              <w:fldChar w:fldCharType="begin"/>
            </w:r>
            <w:r w:rsidR="00750E51">
              <w:rPr>
                <w:noProof/>
                <w:webHidden/>
              </w:rPr>
              <w:instrText xml:space="preserve"> PAGEREF _Toc38058531 \h </w:instrText>
            </w:r>
            <w:r w:rsidR="00750E51">
              <w:rPr>
                <w:noProof/>
                <w:webHidden/>
              </w:rPr>
            </w:r>
            <w:r w:rsidR="00750E51">
              <w:rPr>
                <w:noProof/>
                <w:webHidden/>
              </w:rPr>
              <w:fldChar w:fldCharType="separate"/>
            </w:r>
            <w:r w:rsidR="00750E51">
              <w:rPr>
                <w:noProof/>
                <w:webHidden/>
              </w:rPr>
              <w:t>3</w:t>
            </w:r>
            <w:r w:rsidR="00750E51">
              <w:rPr>
                <w:noProof/>
                <w:webHidden/>
              </w:rPr>
              <w:fldChar w:fldCharType="end"/>
            </w:r>
          </w:hyperlink>
        </w:p>
        <w:p w:rsidR="00750E51" w:rsidRDefault="002C6EAE">
          <w:pPr>
            <w:pStyle w:val="TOC2"/>
            <w:tabs>
              <w:tab w:val="right" w:leader="dot" w:pos="9350"/>
            </w:tabs>
            <w:rPr>
              <w:noProof/>
              <w:kern w:val="0"/>
              <w:lang w:eastAsia="en-US"/>
              <w14:ligatures w14:val="none"/>
            </w:rPr>
          </w:pPr>
          <w:hyperlink w:anchor="_Toc38058532" w:history="1">
            <w:r w:rsidR="00750E51" w:rsidRPr="00410C05">
              <w:rPr>
                <w:rStyle w:val="Hyperlink"/>
                <w:noProof/>
              </w:rPr>
              <w:t>GIT REPOSITORY OF JUNIT Tests</w:t>
            </w:r>
            <w:r w:rsidR="00750E51">
              <w:rPr>
                <w:noProof/>
                <w:webHidden/>
              </w:rPr>
              <w:tab/>
            </w:r>
            <w:r w:rsidR="00750E51">
              <w:rPr>
                <w:noProof/>
                <w:webHidden/>
              </w:rPr>
              <w:fldChar w:fldCharType="begin"/>
            </w:r>
            <w:r w:rsidR="00750E51">
              <w:rPr>
                <w:noProof/>
                <w:webHidden/>
              </w:rPr>
              <w:instrText xml:space="preserve"> PAGEREF _Toc38058532 \h </w:instrText>
            </w:r>
            <w:r w:rsidR="00750E51">
              <w:rPr>
                <w:noProof/>
                <w:webHidden/>
              </w:rPr>
            </w:r>
            <w:r w:rsidR="00750E51">
              <w:rPr>
                <w:noProof/>
                <w:webHidden/>
              </w:rPr>
              <w:fldChar w:fldCharType="separate"/>
            </w:r>
            <w:r w:rsidR="00750E51">
              <w:rPr>
                <w:noProof/>
                <w:webHidden/>
              </w:rPr>
              <w:t>3</w:t>
            </w:r>
            <w:r w:rsidR="00750E51">
              <w:rPr>
                <w:noProof/>
                <w:webHidden/>
              </w:rPr>
              <w:fldChar w:fldCharType="end"/>
            </w:r>
          </w:hyperlink>
        </w:p>
        <w:p w:rsidR="00750E51" w:rsidRDefault="002C6EAE">
          <w:pPr>
            <w:pStyle w:val="TOC2"/>
            <w:tabs>
              <w:tab w:val="right" w:leader="dot" w:pos="9350"/>
            </w:tabs>
            <w:rPr>
              <w:noProof/>
              <w:kern w:val="0"/>
              <w:lang w:eastAsia="en-US"/>
              <w14:ligatures w14:val="none"/>
            </w:rPr>
          </w:pPr>
          <w:hyperlink w:anchor="_Toc38058533" w:history="1">
            <w:r w:rsidR="00750E51" w:rsidRPr="00410C05">
              <w:rPr>
                <w:rStyle w:val="Hyperlink"/>
                <w:noProof/>
              </w:rPr>
              <w:t>MANUAL Tests RESULTS</w:t>
            </w:r>
            <w:r w:rsidR="00750E51">
              <w:rPr>
                <w:noProof/>
                <w:webHidden/>
              </w:rPr>
              <w:tab/>
            </w:r>
            <w:r w:rsidR="00750E51">
              <w:rPr>
                <w:noProof/>
                <w:webHidden/>
              </w:rPr>
              <w:fldChar w:fldCharType="begin"/>
            </w:r>
            <w:r w:rsidR="00750E51">
              <w:rPr>
                <w:noProof/>
                <w:webHidden/>
              </w:rPr>
              <w:instrText xml:space="preserve"> PAGEREF _Toc38058533 \h </w:instrText>
            </w:r>
            <w:r w:rsidR="00750E51">
              <w:rPr>
                <w:noProof/>
                <w:webHidden/>
              </w:rPr>
            </w:r>
            <w:r w:rsidR="00750E51">
              <w:rPr>
                <w:noProof/>
                <w:webHidden/>
              </w:rPr>
              <w:fldChar w:fldCharType="separate"/>
            </w:r>
            <w:r w:rsidR="00750E51">
              <w:rPr>
                <w:noProof/>
                <w:webHidden/>
              </w:rPr>
              <w:t>3</w:t>
            </w:r>
            <w:r w:rsidR="00750E51">
              <w:rPr>
                <w:noProof/>
                <w:webHidden/>
              </w:rPr>
              <w:fldChar w:fldCharType="end"/>
            </w:r>
          </w:hyperlink>
        </w:p>
        <w:p w:rsidR="00750E51" w:rsidRDefault="00750E51">
          <w:pPr>
            <w:pStyle w:val="TOC2"/>
            <w:tabs>
              <w:tab w:val="right" w:leader="dot" w:pos="9350"/>
            </w:tabs>
            <w:rPr>
              <w:noProof/>
              <w:kern w:val="0"/>
              <w:lang w:eastAsia="en-US"/>
              <w14:ligatures w14:val="none"/>
            </w:rPr>
          </w:pPr>
        </w:p>
        <w:p w:rsidR="00750E51" w:rsidRDefault="002C6EAE">
          <w:pPr>
            <w:pStyle w:val="TOC3"/>
            <w:tabs>
              <w:tab w:val="right" w:leader="dot" w:pos="9350"/>
            </w:tabs>
            <w:rPr>
              <w:noProof/>
              <w:kern w:val="0"/>
              <w:lang w:eastAsia="en-US"/>
              <w14:ligatures w14:val="none"/>
            </w:rPr>
          </w:pPr>
          <w:hyperlink w:anchor="_Toc38058538" w:history="1">
            <w:r w:rsidR="00750E51" w:rsidRPr="00410C05">
              <w:rPr>
                <w:rStyle w:val="Hyperlink"/>
                <w:noProof/>
              </w:rPr>
              <w:t>rubric</w:t>
            </w:r>
            <w:r w:rsidR="00750E51">
              <w:rPr>
                <w:noProof/>
                <w:webHidden/>
              </w:rPr>
              <w:tab/>
            </w:r>
            <w:r w:rsidR="00750E51">
              <w:rPr>
                <w:noProof/>
                <w:webHidden/>
              </w:rPr>
              <w:fldChar w:fldCharType="begin"/>
            </w:r>
            <w:r w:rsidR="00750E51">
              <w:rPr>
                <w:noProof/>
                <w:webHidden/>
              </w:rPr>
              <w:instrText xml:space="preserve"> PAGEREF _Toc38058538 \h </w:instrText>
            </w:r>
            <w:r w:rsidR="00750E51">
              <w:rPr>
                <w:noProof/>
                <w:webHidden/>
              </w:rPr>
            </w:r>
            <w:r w:rsidR="00750E51">
              <w:rPr>
                <w:noProof/>
                <w:webHidden/>
              </w:rPr>
              <w:fldChar w:fldCharType="separate"/>
            </w:r>
            <w:r w:rsidR="00750E51">
              <w:rPr>
                <w:noProof/>
                <w:webHidden/>
              </w:rPr>
              <w:t>4</w:t>
            </w:r>
            <w:r w:rsidR="00750E51">
              <w:rPr>
                <w:noProof/>
                <w:webHidden/>
              </w:rPr>
              <w:fldChar w:fldCharType="end"/>
            </w:r>
          </w:hyperlink>
        </w:p>
        <w:p w:rsidR="00750E51" w:rsidRDefault="002C6EAE">
          <w:pPr>
            <w:pStyle w:val="TOC2"/>
            <w:tabs>
              <w:tab w:val="right" w:leader="dot" w:pos="9350"/>
            </w:tabs>
            <w:rPr>
              <w:noProof/>
              <w:kern w:val="0"/>
              <w:lang w:eastAsia="en-US"/>
              <w14:ligatures w14:val="none"/>
            </w:rPr>
          </w:pPr>
          <w:hyperlink w:anchor="_Toc38058539" w:history="1">
            <w:r w:rsidR="00750E51" w:rsidRPr="00410C05">
              <w:rPr>
                <w:rStyle w:val="Hyperlink"/>
                <w:noProof/>
              </w:rPr>
              <w:t>Final Document Layout</w:t>
            </w:r>
            <w:r w:rsidR="00750E51">
              <w:rPr>
                <w:noProof/>
                <w:webHidden/>
              </w:rPr>
              <w:tab/>
            </w:r>
            <w:r w:rsidR="00750E51">
              <w:rPr>
                <w:noProof/>
                <w:webHidden/>
              </w:rPr>
              <w:fldChar w:fldCharType="begin"/>
            </w:r>
            <w:r w:rsidR="00750E51">
              <w:rPr>
                <w:noProof/>
                <w:webHidden/>
              </w:rPr>
              <w:instrText xml:space="preserve"> PAGEREF _Toc38058539 \h </w:instrText>
            </w:r>
            <w:r w:rsidR="00750E51">
              <w:rPr>
                <w:noProof/>
                <w:webHidden/>
              </w:rPr>
            </w:r>
            <w:r w:rsidR="00750E51">
              <w:rPr>
                <w:noProof/>
                <w:webHidden/>
              </w:rPr>
              <w:fldChar w:fldCharType="separate"/>
            </w:r>
            <w:r w:rsidR="00750E51">
              <w:rPr>
                <w:noProof/>
                <w:webHidden/>
              </w:rPr>
              <w:t>6</w:t>
            </w:r>
            <w:r w:rsidR="00750E51">
              <w:rPr>
                <w:noProof/>
                <w:webHidden/>
              </w:rPr>
              <w:fldChar w:fldCharType="end"/>
            </w:r>
          </w:hyperlink>
        </w:p>
        <w:p w:rsidR="000C035C" w:rsidRDefault="000C035C">
          <w:r>
            <w:rPr>
              <w:b/>
              <w:bCs/>
              <w:noProof/>
            </w:rPr>
            <w:fldChar w:fldCharType="end"/>
          </w:r>
        </w:p>
      </w:sdtContent>
    </w:sdt>
    <w:p w:rsidR="000C035C" w:rsidRDefault="000C035C" w:rsidP="00E279B8">
      <w:pPr>
        <w:rPr>
          <w:noProof/>
        </w:rPr>
      </w:pPr>
    </w:p>
    <w:p w:rsidR="000C035C" w:rsidRDefault="000C035C" w:rsidP="00E279B8">
      <w:pPr>
        <w:rPr>
          <w:noProof/>
        </w:rPr>
      </w:pPr>
    </w:p>
    <w:p w:rsidR="000C035C" w:rsidRDefault="000C035C" w:rsidP="00E279B8">
      <w:pPr>
        <w:rPr>
          <w:noProof/>
        </w:rPr>
      </w:pPr>
    </w:p>
    <w:p w:rsidR="000C035C" w:rsidRDefault="000C035C" w:rsidP="00E279B8">
      <w:pPr>
        <w:rPr>
          <w:noProof/>
        </w:rPr>
      </w:pPr>
    </w:p>
    <w:p w:rsidR="000C035C" w:rsidRDefault="000C035C" w:rsidP="00E279B8">
      <w:pPr>
        <w:rPr>
          <w:noProof/>
        </w:rPr>
      </w:pPr>
    </w:p>
    <w:p w:rsidR="000C035C" w:rsidRDefault="000C035C" w:rsidP="00E279B8">
      <w:pPr>
        <w:rPr>
          <w:noProof/>
        </w:rPr>
      </w:pPr>
    </w:p>
    <w:p w:rsidR="000C035C" w:rsidRDefault="000C035C" w:rsidP="00E279B8">
      <w:pPr>
        <w:rPr>
          <w:noProof/>
        </w:rPr>
      </w:pPr>
    </w:p>
    <w:p w:rsidR="000C035C" w:rsidRDefault="000C035C" w:rsidP="00E279B8">
      <w:pPr>
        <w:rPr>
          <w:noProof/>
        </w:rPr>
      </w:pPr>
    </w:p>
    <w:p w:rsidR="000C035C" w:rsidRDefault="000C035C" w:rsidP="00E279B8">
      <w:pPr>
        <w:rPr>
          <w:noProof/>
        </w:rPr>
      </w:pPr>
    </w:p>
    <w:p w:rsidR="000C035C" w:rsidRDefault="000C035C" w:rsidP="00E279B8">
      <w:pPr>
        <w:rPr>
          <w:noProof/>
        </w:rPr>
      </w:pPr>
    </w:p>
    <w:p w:rsidR="000C035C" w:rsidRDefault="000C035C" w:rsidP="00E279B8">
      <w:pPr>
        <w:rPr>
          <w:noProof/>
        </w:rPr>
      </w:pPr>
    </w:p>
    <w:p w:rsidR="000C035C" w:rsidRDefault="000C035C" w:rsidP="00E279B8">
      <w:pPr>
        <w:rPr>
          <w:noProof/>
        </w:rPr>
      </w:pPr>
    </w:p>
    <w:p w:rsidR="000C035C" w:rsidRDefault="000C035C" w:rsidP="00E279B8">
      <w:pPr>
        <w:rPr>
          <w:noProof/>
        </w:rPr>
      </w:pPr>
    </w:p>
    <w:p w:rsidR="000C035C" w:rsidRDefault="000C035C" w:rsidP="00E279B8">
      <w:pPr>
        <w:rPr>
          <w:noProof/>
        </w:rPr>
      </w:pPr>
    </w:p>
    <w:p w:rsidR="000C035C" w:rsidRDefault="000C035C" w:rsidP="00E279B8">
      <w:pPr>
        <w:rPr>
          <w:noProof/>
        </w:rPr>
      </w:pPr>
    </w:p>
    <w:p w:rsidR="000C035C" w:rsidRDefault="000C035C" w:rsidP="00E279B8">
      <w:pPr>
        <w:rPr>
          <w:noProof/>
        </w:rPr>
      </w:pPr>
    </w:p>
    <w:p w:rsidR="00750E51" w:rsidRDefault="00750E51" w:rsidP="00750E51"/>
    <w:p w:rsidR="00750E51" w:rsidRDefault="00750E51" w:rsidP="00750E51">
      <w:pPr>
        <w:pStyle w:val="Heading2"/>
      </w:pPr>
      <w:bookmarkStart w:id="1" w:name="_Toc38058525"/>
      <w:r>
        <w:t>JUNIT Tests RESULTS</w:t>
      </w:r>
      <w:bookmarkEnd w:id="1"/>
    </w:p>
    <w:p w:rsidR="00BF487C" w:rsidRPr="00BF487C" w:rsidRDefault="00BF487C" w:rsidP="00BF487C"/>
    <w:p w:rsidR="00A244C7" w:rsidRDefault="00A244C7"/>
    <w:tbl>
      <w:tblPr>
        <w:tblStyle w:val="TableGrid"/>
        <w:tblW w:w="0" w:type="auto"/>
        <w:tblInd w:w="72" w:type="dxa"/>
        <w:tblBorders>
          <w:top w:val="single" w:sz="4" w:space="0" w:color="355D7E" w:themeColor="accent1" w:themeShade="80"/>
          <w:left w:val="single" w:sz="4" w:space="0" w:color="355D7E" w:themeColor="accent1" w:themeShade="80"/>
          <w:bottom w:val="single" w:sz="4" w:space="0" w:color="355D7E" w:themeColor="accent1" w:themeShade="80"/>
          <w:right w:val="single" w:sz="4" w:space="0" w:color="355D7E" w:themeColor="accent1" w:themeShade="80"/>
          <w:insideH w:val="single" w:sz="4" w:space="0" w:color="355D7E" w:themeColor="accent1" w:themeShade="80"/>
          <w:insideV w:val="single" w:sz="4" w:space="0" w:color="355D7E" w:themeColor="accent1" w:themeShade="80"/>
        </w:tblBorders>
        <w:tblLook w:val="04A0" w:firstRow="1" w:lastRow="0" w:firstColumn="1" w:lastColumn="0" w:noHBand="0" w:noVBand="1"/>
      </w:tblPr>
      <w:tblGrid>
        <w:gridCol w:w="1891"/>
        <w:gridCol w:w="1331"/>
        <w:gridCol w:w="4673"/>
        <w:gridCol w:w="1383"/>
      </w:tblGrid>
      <w:tr w:rsidR="00750E51" w:rsidTr="003E5D0F">
        <w:tc>
          <w:tcPr>
            <w:tcW w:w="2042" w:type="dxa"/>
          </w:tcPr>
          <w:p w:rsidR="00750E51" w:rsidRDefault="00750E51" w:rsidP="003E5D0F">
            <w:pPr>
              <w:pStyle w:val="Heading2"/>
              <w:outlineLvl w:val="1"/>
            </w:pPr>
            <w:bookmarkStart w:id="2" w:name="_Toc37545536"/>
            <w:bookmarkStart w:id="3" w:name="_Toc38058526"/>
            <w:r>
              <w:t>Requirement</w:t>
            </w:r>
            <w:bookmarkEnd w:id="2"/>
            <w:bookmarkEnd w:id="3"/>
          </w:p>
        </w:tc>
        <w:tc>
          <w:tcPr>
            <w:tcW w:w="1740" w:type="dxa"/>
          </w:tcPr>
          <w:p w:rsidR="00750E51" w:rsidRDefault="00750E51" w:rsidP="003E5D0F">
            <w:pPr>
              <w:pStyle w:val="Heading2"/>
              <w:outlineLvl w:val="1"/>
            </w:pPr>
            <w:bookmarkStart w:id="4" w:name="_Toc37545537"/>
            <w:bookmarkStart w:id="5" w:name="_Toc38058527"/>
            <w:r>
              <w:t>Use Case</w:t>
            </w:r>
            <w:bookmarkEnd w:id="4"/>
            <w:bookmarkEnd w:id="5"/>
          </w:p>
        </w:tc>
        <w:tc>
          <w:tcPr>
            <w:tcW w:w="3789" w:type="dxa"/>
          </w:tcPr>
          <w:p w:rsidR="00750E51" w:rsidRDefault="00750E51" w:rsidP="003E5D0F">
            <w:pPr>
              <w:pStyle w:val="Heading2"/>
              <w:outlineLvl w:val="1"/>
            </w:pPr>
            <w:bookmarkStart w:id="6" w:name="_Toc37545538"/>
            <w:bookmarkStart w:id="7" w:name="_Toc38058528"/>
            <w:r>
              <w:t>Test Method (ClassName.methodName)</w:t>
            </w:r>
            <w:bookmarkEnd w:id="6"/>
            <w:bookmarkEnd w:id="7"/>
          </w:p>
        </w:tc>
        <w:tc>
          <w:tcPr>
            <w:tcW w:w="1707" w:type="dxa"/>
          </w:tcPr>
          <w:p w:rsidR="00750E51" w:rsidRDefault="00750E51" w:rsidP="003E5D0F">
            <w:pPr>
              <w:pStyle w:val="Heading2"/>
              <w:outlineLvl w:val="1"/>
            </w:pPr>
            <w:bookmarkStart w:id="8" w:name="_Toc37545539"/>
            <w:bookmarkStart w:id="9" w:name="_Toc38058529"/>
            <w:r>
              <w:t>Status (Date)</w:t>
            </w:r>
            <w:bookmarkEnd w:id="8"/>
            <w:bookmarkEnd w:id="9"/>
          </w:p>
        </w:tc>
      </w:tr>
      <w:tr w:rsidR="00750E51" w:rsidTr="003E5D0F">
        <w:tc>
          <w:tcPr>
            <w:tcW w:w="2042" w:type="dxa"/>
          </w:tcPr>
          <w:p w:rsidR="00750E51" w:rsidRDefault="00750E51" w:rsidP="003E5D0F">
            <w:r>
              <w:t>Test if user receives right cards when given pick 4 wildcard/pick 2</w:t>
            </w:r>
          </w:p>
        </w:tc>
        <w:tc>
          <w:tcPr>
            <w:tcW w:w="1740" w:type="dxa"/>
          </w:tcPr>
          <w:p w:rsidR="00750E51" w:rsidRDefault="00750E51" w:rsidP="003E5D0F">
            <w:r>
              <w:t>Regular play</w:t>
            </w:r>
          </w:p>
        </w:tc>
        <w:tc>
          <w:tcPr>
            <w:tcW w:w="3789" w:type="dxa"/>
          </w:tcPr>
          <w:p w:rsidR="00750E51" w:rsidRDefault="00750E51" w:rsidP="003E5D0F">
            <w:r>
              <w:t>CardsPerPlayerTest.checkUserGets4Cards()</w:t>
            </w:r>
          </w:p>
          <w:p w:rsidR="00750E51" w:rsidRDefault="00750E51" w:rsidP="003E5D0F">
            <w:r>
              <w:t>CardsPerPlayerTest.checkUserGets2Cards()</w:t>
            </w:r>
          </w:p>
        </w:tc>
        <w:tc>
          <w:tcPr>
            <w:tcW w:w="1707" w:type="dxa"/>
          </w:tcPr>
          <w:p w:rsidR="00750E51" w:rsidRDefault="00750E51" w:rsidP="003E5D0F">
            <w:r>
              <w:t>Pass (April 9, 2020)</w:t>
            </w:r>
          </w:p>
        </w:tc>
      </w:tr>
      <w:tr w:rsidR="00750E51" w:rsidTr="003E5D0F">
        <w:tc>
          <w:tcPr>
            <w:tcW w:w="2042" w:type="dxa"/>
          </w:tcPr>
          <w:p w:rsidR="00750E51" w:rsidRDefault="00750E51" w:rsidP="003E5D0F">
            <w:r>
              <w:t>User picks one card when they don’t have any</w:t>
            </w:r>
          </w:p>
        </w:tc>
        <w:tc>
          <w:tcPr>
            <w:tcW w:w="1740" w:type="dxa"/>
          </w:tcPr>
          <w:p w:rsidR="00750E51" w:rsidRDefault="00750E51" w:rsidP="003E5D0F">
            <w:r>
              <w:t>Pick card</w:t>
            </w:r>
          </w:p>
        </w:tc>
        <w:tc>
          <w:tcPr>
            <w:tcW w:w="3789" w:type="dxa"/>
          </w:tcPr>
          <w:p w:rsidR="00750E51" w:rsidRDefault="00750E51" w:rsidP="003E5D0F">
            <w:r>
              <w:t>CardsPerPlayerTest.checkUserGets1Card()</w:t>
            </w:r>
          </w:p>
        </w:tc>
        <w:tc>
          <w:tcPr>
            <w:tcW w:w="1707" w:type="dxa"/>
          </w:tcPr>
          <w:p w:rsidR="00750E51" w:rsidRDefault="00750E51" w:rsidP="003E5D0F">
            <w:r>
              <w:t>Pass(April 9,2020)</w:t>
            </w:r>
          </w:p>
        </w:tc>
      </w:tr>
      <w:tr w:rsidR="00750E51" w:rsidTr="003E5D0F">
        <w:tc>
          <w:tcPr>
            <w:tcW w:w="2042" w:type="dxa"/>
          </w:tcPr>
          <w:p w:rsidR="00750E51" w:rsidRDefault="00750E51" w:rsidP="003E5D0F">
            <w:r>
              <w:t>Verify each player gets their own hand</w:t>
            </w:r>
          </w:p>
        </w:tc>
        <w:tc>
          <w:tcPr>
            <w:tcW w:w="1740" w:type="dxa"/>
          </w:tcPr>
          <w:p w:rsidR="00750E51" w:rsidRDefault="00750E51" w:rsidP="003E5D0F">
            <w:r>
              <w:t xml:space="preserve">Regular play – Each player receives same hand </w:t>
            </w:r>
          </w:p>
        </w:tc>
        <w:tc>
          <w:tcPr>
            <w:tcW w:w="3789" w:type="dxa"/>
          </w:tcPr>
          <w:p w:rsidR="00750E51" w:rsidRDefault="00750E51" w:rsidP="003E5D0F">
            <w:proofErr w:type="spellStart"/>
            <w:r>
              <w:t>CardsPerPlayerTest.checkPlayerHasCards</w:t>
            </w:r>
            <w:proofErr w:type="spellEnd"/>
            <w:r>
              <w:t>()</w:t>
            </w:r>
          </w:p>
        </w:tc>
        <w:tc>
          <w:tcPr>
            <w:tcW w:w="1707" w:type="dxa"/>
          </w:tcPr>
          <w:p w:rsidR="00750E51" w:rsidRDefault="00750E51" w:rsidP="003E5D0F">
            <w:r>
              <w:t>Pass(April 11, 2020)</w:t>
            </w:r>
          </w:p>
        </w:tc>
      </w:tr>
      <w:tr w:rsidR="00750E51" w:rsidTr="003E5D0F">
        <w:tc>
          <w:tcPr>
            <w:tcW w:w="2042" w:type="dxa"/>
          </w:tcPr>
          <w:p w:rsidR="00750E51" w:rsidRDefault="00750E51" w:rsidP="003E5D0F">
            <w:r>
              <w:t>Check number of players satisfies 2-4 players</w:t>
            </w:r>
          </w:p>
        </w:tc>
        <w:tc>
          <w:tcPr>
            <w:tcW w:w="1740" w:type="dxa"/>
          </w:tcPr>
          <w:p w:rsidR="00750E51" w:rsidRDefault="00750E51" w:rsidP="003E5D0F">
            <w:r>
              <w:t>Add players to game</w:t>
            </w:r>
          </w:p>
        </w:tc>
        <w:tc>
          <w:tcPr>
            <w:tcW w:w="3789" w:type="dxa"/>
          </w:tcPr>
          <w:p w:rsidR="00750E51" w:rsidRDefault="00750E51" w:rsidP="003E5D0F">
            <w:proofErr w:type="spellStart"/>
            <w:r>
              <w:t>CreateGame.checkSizeTest</w:t>
            </w:r>
            <w:proofErr w:type="spellEnd"/>
            <w:r>
              <w:t>()</w:t>
            </w:r>
          </w:p>
          <w:p w:rsidR="00750E51" w:rsidRDefault="00750E51" w:rsidP="003E5D0F">
            <w:proofErr w:type="spellStart"/>
            <w:r>
              <w:t>CheckSizeTestNegative</w:t>
            </w:r>
            <w:proofErr w:type="spellEnd"/>
            <w:r>
              <w:t>()</w:t>
            </w:r>
          </w:p>
          <w:p w:rsidR="00750E51" w:rsidRDefault="00750E51" w:rsidP="003E5D0F"/>
        </w:tc>
        <w:tc>
          <w:tcPr>
            <w:tcW w:w="1707" w:type="dxa"/>
          </w:tcPr>
          <w:p w:rsidR="00750E51" w:rsidRDefault="00750E51" w:rsidP="003E5D0F">
            <w:r>
              <w:t>Pass(April 11</w:t>
            </w:r>
          </w:p>
          <w:p w:rsidR="00750E51" w:rsidRDefault="00750E51" w:rsidP="003E5D0F">
            <w:pPr>
              <w:ind w:left="0"/>
            </w:pPr>
            <w:r>
              <w:t>2020)</w:t>
            </w:r>
          </w:p>
        </w:tc>
      </w:tr>
      <w:tr w:rsidR="00750E51" w:rsidTr="003E5D0F">
        <w:tc>
          <w:tcPr>
            <w:tcW w:w="2042" w:type="dxa"/>
          </w:tcPr>
          <w:p w:rsidR="00750E51" w:rsidRDefault="00750E51" w:rsidP="003E5D0F">
            <w:r>
              <w:t>Check the right UNO color card was played by user</w:t>
            </w:r>
          </w:p>
        </w:tc>
        <w:tc>
          <w:tcPr>
            <w:tcW w:w="1740" w:type="dxa"/>
          </w:tcPr>
          <w:p w:rsidR="00750E51" w:rsidRDefault="00750E51" w:rsidP="003E5D0F">
            <w:r>
              <w:t>Play card – verify correct card to continue</w:t>
            </w:r>
          </w:p>
        </w:tc>
        <w:tc>
          <w:tcPr>
            <w:tcW w:w="3789" w:type="dxa"/>
          </w:tcPr>
          <w:p w:rsidR="00750E51" w:rsidRDefault="00750E51" w:rsidP="003E5D0F">
            <w:proofErr w:type="spellStart"/>
            <w:r>
              <w:t>CreateGame.checkColorTest</w:t>
            </w:r>
            <w:proofErr w:type="spellEnd"/>
            <w:r>
              <w:t>()</w:t>
            </w:r>
          </w:p>
          <w:p w:rsidR="00750E51" w:rsidRDefault="00750E51" w:rsidP="003E5D0F">
            <w:proofErr w:type="spellStart"/>
            <w:r>
              <w:t>CreateGame.checkColorTestRandom</w:t>
            </w:r>
            <w:proofErr w:type="spellEnd"/>
            <w:r>
              <w:t>()</w:t>
            </w:r>
          </w:p>
          <w:p w:rsidR="00750E51" w:rsidRDefault="00750E51" w:rsidP="003E5D0F">
            <w:proofErr w:type="spellStart"/>
            <w:r>
              <w:t>CreateGame.</w:t>
            </w:r>
            <w:r w:rsidRPr="004E4FA3">
              <w:t>checkColorTestUpperCase</w:t>
            </w:r>
            <w:proofErr w:type="spellEnd"/>
            <w:r>
              <w:t>()</w:t>
            </w:r>
          </w:p>
        </w:tc>
        <w:tc>
          <w:tcPr>
            <w:tcW w:w="1707" w:type="dxa"/>
          </w:tcPr>
          <w:p w:rsidR="00750E51" w:rsidRDefault="00750E51" w:rsidP="003E5D0F">
            <w:r>
              <w:t>Pass(April 11,2020)</w:t>
            </w:r>
          </w:p>
        </w:tc>
      </w:tr>
      <w:tr w:rsidR="00750E51" w:rsidTr="003E5D0F">
        <w:tc>
          <w:tcPr>
            <w:tcW w:w="2042" w:type="dxa"/>
          </w:tcPr>
          <w:p w:rsidR="00750E51" w:rsidRDefault="00750E51" w:rsidP="003E5D0F">
            <w:r>
              <w:t>Go to next player</w:t>
            </w:r>
          </w:p>
        </w:tc>
        <w:tc>
          <w:tcPr>
            <w:tcW w:w="1740" w:type="dxa"/>
          </w:tcPr>
          <w:p w:rsidR="00750E51" w:rsidRDefault="00750E51" w:rsidP="003E5D0F">
            <w:r>
              <w:t xml:space="preserve">Pass or play </w:t>
            </w:r>
          </w:p>
        </w:tc>
        <w:tc>
          <w:tcPr>
            <w:tcW w:w="3789" w:type="dxa"/>
          </w:tcPr>
          <w:p w:rsidR="00750E51" w:rsidRDefault="00750E51" w:rsidP="003E5D0F">
            <w:proofErr w:type="spellStart"/>
            <w:r>
              <w:t>CreateGame.</w:t>
            </w:r>
            <w:r w:rsidRPr="004E4FA3">
              <w:t>checkPassPlayTest</w:t>
            </w:r>
            <w:proofErr w:type="spellEnd"/>
            <w:r>
              <w:t>()</w:t>
            </w:r>
          </w:p>
          <w:p w:rsidR="00750E51" w:rsidRDefault="00750E51" w:rsidP="003E5D0F">
            <w:proofErr w:type="spellStart"/>
            <w:r>
              <w:t>CreateGame.</w:t>
            </w:r>
            <w:r w:rsidRPr="004E4FA3">
              <w:t>NotcheckPassPlayTest</w:t>
            </w:r>
            <w:proofErr w:type="spellEnd"/>
            <w:r>
              <w:t>()</w:t>
            </w:r>
          </w:p>
          <w:p w:rsidR="00750E51" w:rsidRDefault="00750E51" w:rsidP="003E5D0F">
            <w:proofErr w:type="spellStart"/>
            <w:r>
              <w:t>CreateGame.</w:t>
            </w:r>
            <w:r w:rsidRPr="004E4FA3">
              <w:t>checkPlayTestRandom</w:t>
            </w:r>
            <w:proofErr w:type="spellEnd"/>
            <w:r>
              <w:t>()</w:t>
            </w:r>
          </w:p>
          <w:p w:rsidR="00750E51" w:rsidRDefault="00750E51" w:rsidP="003E5D0F">
            <w:pPr>
              <w:ind w:left="0"/>
            </w:pPr>
            <w:proofErr w:type="spellStart"/>
            <w:r>
              <w:t>CreateGame.</w:t>
            </w:r>
            <w:r w:rsidRPr="004E4FA3">
              <w:t>checkPlayPassNumber</w:t>
            </w:r>
            <w:proofErr w:type="spellEnd"/>
            <w:r>
              <w:t>()</w:t>
            </w:r>
          </w:p>
        </w:tc>
        <w:tc>
          <w:tcPr>
            <w:tcW w:w="1707" w:type="dxa"/>
          </w:tcPr>
          <w:p w:rsidR="00750E51" w:rsidRDefault="00750E51" w:rsidP="003E5D0F">
            <w:r>
              <w:t>Pass(April 11,2020)</w:t>
            </w:r>
          </w:p>
        </w:tc>
      </w:tr>
      <w:tr w:rsidR="00750E51" w:rsidTr="003E5D0F">
        <w:tc>
          <w:tcPr>
            <w:tcW w:w="2042" w:type="dxa"/>
          </w:tcPr>
          <w:p w:rsidR="00750E51" w:rsidRDefault="00750E51" w:rsidP="003E5D0F">
            <w:r>
              <w:t xml:space="preserve">Check right index picked by </w:t>
            </w:r>
            <w:r>
              <w:lastRenderedPageBreak/>
              <w:t>user to choose card</w:t>
            </w:r>
          </w:p>
        </w:tc>
        <w:tc>
          <w:tcPr>
            <w:tcW w:w="1740" w:type="dxa"/>
          </w:tcPr>
          <w:p w:rsidR="00750E51" w:rsidRDefault="00750E51" w:rsidP="003E5D0F">
            <w:r>
              <w:lastRenderedPageBreak/>
              <w:t>Play card</w:t>
            </w:r>
          </w:p>
        </w:tc>
        <w:tc>
          <w:tcPr>
            <w:tcW w:w="3789" w:type="dxa"/>
          </w:tcPr>
          <w:p w:rsidR="00750E51" w:rsidRDefault="00750E51" w:rsidP="003E5D0F">
            <w:proofErr w:type="spellStart"/>
            <w:r>
              <w:t>CreateGame.</w:t>
            </w:r>
            <w:r w:rsidRPr="004E4FA3">
              <w:t>checkRightCardIndexTest</w:t>
            </w:r>
            <w:proofErr w:type="spellEnd"/>
            <w:r>
              <w:t>()</w:t>
            </w:r>
          </w:p>
          <w:p w:rsidR="00750E51" w:rsidRDefault="00750E51" w:rsidP="003E5D0F">
            <w:proofErr w:type="spellStart"/>
            <w:r>
              <w:t>CreateGame.</w:t>
            </w:r>
            <w:r w:rsidRPr="004E4FA3">
              <w:t>checkRightCardNegativeIndexTest</w:t>
            </w:r>
            <w:proofErr w:type="spellEnd"/>
            <w:r>
              <w:t>()</w:t>
            </w:r>
          </w:p>
        </w:tc>
        <w:tc>
          <w:tcPr>
            <w:tcW w:w="1707" w:type="dxa"/>
          </w:tcPr>
          <w:p w:rsidR="00750E51" w:rsidRDefault="00750E51" w:rsidP="003E5D0F">
            <w:r>
              <w:t>Pass(April 11,2020)</w:t>
            </w:r>
          </w:p>
        </w:tc>
      </w:tr>
      <w:tr w:rsidR="00750E51" w:rsidTr="003E5D0F">
        <w:tc>
          <w:tcPr>
            <w:tcW w:w="2042" w:type="dxa"/>
          </w:tcPr>
          <w:p w:rsidR="00750E51" w:rsidRDefault="00750E51" w:rsidP="003E5D0F"/>
        </w:tc>
        <w:tc>
          <w:tcPr>
            <w:tcW w:w="1740" w:type="dxa"/>
          </w:tcPr>
          <w:p w:rsidR="00750E51" w:rsidRDefault="00750E51" w:rsidP="003E5D0F"/>
        </w:tc>
        <w:tc>
          <w:tcPr>
            <w:tcW w:w="3789" w:type="dxa"/>
          </w:tcPr>
          <w:p w:rsidR="00750E51" w:rsidRDefault="00750E51" w:rsidP="003E5D0F"/>
        </w:tc>
        <w:tc>
          <w:tcPr>
            <w:tcW w:w="1707" w:type="dxa"/>
          </w:tcPr>
          <w:p w:rsidR="00750E51" w:rsidRDefault="00750E51" w:rsidP="003E5D0F">
            <w:pPr>
              <w:ind w:left="0"/>
            </w:pPr>
          </w:p>
        </w:tc>
      </w:tr>
    </w:tbl>
    <w:p w:rsidR="00596963" w:rsidRDefault="00596963"/>
    <w:p w:rsidR="00D430A2" w:rsidRDefault="00D430A2"/>
    <w:p w:rsidR="003E050C" w:rsidRDefault="00BF487C" w:rsidP="000A7BD9">
      <w:pPr>
        <w:pStyle w:val="Heading2"/>
      </w:pPr>
      <w:bookmarkStart w:id="10" w:name="_Toc38058530"/>
      <w:r>
        <w:t>CLASS DIAGRAM UPDATED</w:t>
      </w:r>
      <w:bookmarkEnd w:id="10"/>
    </w:p>
    <w:p w:rsidR="00BF487C" w:rsidRDefault="00BF487C" w:rsidP="00BF487C">
      <w:r>
        <w:t xml:space="preserve">The following class diagram has been updated with all the </w:t>
      </w:r>
      <w:r w:rsidR="00336D52">
        <w:t>attributes</w:t>
      </w:r>
      <w:r>
        <w:t xml:space="preserve"> and methods </w:t>
      </w:r>
      <w:r w:rsidR="00336D52">
        <w:t>completed</w:t>
      </w:r>
      <w:r>
        <w:t xml:space="preserve">. One class was added, that is the view class, this class is used by the user to see what will be displayed on their screen and it is this class where they’ll, always be prompted to answer questions in order for the </w:t>
      </w:r>
      <w:proofErr w:type="spellStart"/>
      <w:r>
        <w:t>gameController</w:t>
      </w:r>
      <w:proofErr w:type="spellEnd"/>
      <w:r>
        <w:t xml:space="preserve"> class to determine the next move for each player and plan the game.</w:t>
      </w:r>
    </w:p>
    <w:p w:rsidR="00336D52" w:rsidRDefault="00336D52" w:rsidP="00BF487C">
      <w:r w:rsidRPr="00336D52">
        <w:rPr>
          <w:noProof/>
          <w:lang w:eastAsia="en-US"/>
        </w:rPr>
        <w:drawing>
          <wp:inline distT="0" distB="0" distL="0" distR="0" wp14:anchorId="36A06C5E" wp14:editId="42EA57E0">
            <wp:extent cx="6645140" cy="3248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8824" cy="3249826"/>
                    </a:xfrm>
                    <a:prstGeom prst="rect">
                      <a:avLst/>
                    </a:prstGeom>
                  </pic:spPr>
                </pic:pic>
              </a:graphicData>
            </a:graphic>
          </wp:inline>
        </w:drawing>
      </w:r>
    </w:p>
    <w:p w:rsidR="008C6F66" w:rsidRDefault="008C6F66" w:rsidP="00336D52">
      <w:pPr>
        <w:pStyle w:val="Heading2"/>
      </w:pPr>
    </w:p>
    <w:p w:rsidR="008C6F66" w:rsidRDefault="008C6F66" w:rsidP="00336D52">
      <w:pPr>
        <w:pStyle w:val="Heading2"/>
      </w:pPr>
    </w:p>
    <w:p w:rsidR="008C6F66" w:rsidRDefault="008C6F66" w:rsidP="00336D52">
      <w:pPr>
        <w:pStyle w:val="Heading2"/>
      </w:pPr>
    </w:p>
    <w:p w:rsidR="008C6F66" w:rsidRDefault="008C6F66" w:rsidP="00336D52">
      <w:pPr>
        <w:pStyle w:val="Heading2"/>
      </w:pPr>
    </w:p>
    <w:p w:rsidR="00336D52" w:rsidRDefault="00336D52" w:rsidP="00336D52">
      <w:pPr>
        <w:pStyle w:val="Heading2"/>
      </w:pPr>
      <w:bookmarkStart w:id="11" w:name="_Toc38058531"/>
      <w:r>
        <w:t>GIT REPOSITORY</w:t>
      </w:r>
      <w:bookmarkEnd w:id="11"/>
    </w:p>
    <w:p w:rsidR="00336D52" w:rsidRDefault="002C6EAE" w:rsidP="00336D52">
      <w:hyperlink r:id="rId9" w:history="1">
        <w:r w:rsidR="008C6F66">
          <w:rPr>
            <w:rStyle w:val="Hyperlink"/>
          </w:rPr>
          <w:t>https://github.com/mohd009/simpleUNO</w:t>
        </w:r>
      </w:hyperlink>
      <w:r w:rsidR="008C6F66">
        <w:t xml:space="preserve"> </w:t>
      </w:r>
    </w:p>
    <w:p w:rsidR="008C6F66" w:rsidRDefault="008C6F66" w:rsidP="00336D52"/>
    <w:p w:rsidR="008C6F66" w:rsidRDefault="008C6F66" w:rsidP="00336D52"/>
    <w:p w:rsidR="008C6F66" w:rsidRDefault="008C6F66" w:rsidP="00336D52"/>
    <w:p w:rsidR="008C6F66" w:rsidRDefault="008C6F66" w:rsidP="00336D52"/>
    <w:p w:rsidR="008C6F66" w:rsidRDefault="008C6F66" w:rsidP="008C6F66">
      <w:pPr>
        <w:pStyle w:val="Heading2"/>
      </w:pPr>
      <w:bookmarkStart w:id="12" w:name="_Toc38058532"/>
      <w:r>
        <w:lastRenderedPageBreak/>
        <w:t>GIT REPOSITORY OF JUNIT Tests</w:t>
      </w:r>
      <w:bookmarkEnd w:id="12"/>
    </w:p>
    <w:p w:rsidR="007468F9" w:rsidRDefault="00104708" w:rsidP="007468F9">
      <w:hyperlink r:id="rId10" w:history="1">
        <w:r>
          <w:rPr>
            <w:rStyle w:val="Hyperlink"/>
          </w:rPr>
          <w:t>https://github.com/mohd009/simpleUNO/tree/branchFile/test</w:t>
        </w:r>
      </w:hyperlink>
    </w:p>
    <w:p w:rsidR="008C6F66" w:rsidRDefault="008C6F66" w:rsidP="008C6F66"/>
    <w:p w:rsidR="008C6F66" w:rsidRDefault="008C6F66" w:rsidP="008C6F66"/>
    <w:p w:rsidR="008C6F66" w:rsidRDefault="008C6F66" w:rsidP="008C6F66"/>
    <w:p w:rsidR="008C6F66" w:rsidRDefault="008C6F66" w:rsidP="008C6F66"/>
    <w:p w:rsidR="008C6F66" w:rsidRDefault="00750E51" w:rsidP="008C6F66">
      <w:pPr>
        <w:pStyle w:val="Heading2"/>
      </w:pPr>
      <w:bookmarkStart w:id="13" w:name="_Toc38058533"/>
      <w:r>
        <w:t xml:space="preserve">MANUAL </w:t>
      </w:r>
      <w:r w:rsidR="008C6F66">
        <w:t>Tests RESULTS</w:t>
      </w:r>
      <w:bookmarkEnd w:id="13"/>
    </w:p>
    <w:p w:rsidR="00750E51" w:rsidRDefault="00750E51" w:rsidP="00750E51">
      <w:r>
        <w:t>Test report results showing manual test scripts.</w:t>
      </w:r>
    </w:p>
    <w:p w:rsidR="00750E51" w:rsidRPr="00BD7FA5" w:rsidRDefault="00750E51" w:rsidP="00750E51">
      <w:pPr>
        <w:rPr>
          <w:b/>
          <w:u w:val="single"/>
        </w:rPr>
      </w:pPr>
      <w:r w:rsidRPr="00BD7FA5">
        <w:rPr>
          <w:b/>
          <w:u w:val="single"/>
        </w:rPr>
        <w:t>Manual test scripts</w:t>
      </w:r>
      <w:r>
        <w:rPr>
          <w:b/>
          <w:u w:val="single"/>
        </w:rPr>
        <w:t xml:space="preserve"> tested while using the application</w:t>
      </w:r>
    </w:p>
    <w:p w:rsidR="00750E51" w:rsidRDefault="00750E51" w:rsidP="00750E51"/>
    <w:tbl>
      <w:tblPr>
        <w:tblStyle w:val="TableGrid"/>
        <w:tblW w:w="0" w:type="auto"/>
        <w:tblInd w:w="72" w:type="dxa"/>
        <w:tblBorders>
          <w:top w:val="single" w:sz="4" w:space="0" w:color="355D7E" w:themeColor="accent1" w:themeShade="80"/>
          <w:left w:val="single" w:sz="4" w:space="0" w:color="355D7E" w:themeColor="accent1" w:themeShade="80"/>
          <w:bottom w:val="single" w:sz="4" w:space="0" w:color="355D7E" w:themeColor="accent1" w:themeShade="80"/>
          <w:right w:val="single" w:sz="4" w:space="0" w:color="355D7E" w:themeColor="accent1" w:themeShade="80"/>
          <w:insideH w:val="single" w:sz="4" w:space="0" w:color="355D7E" w:themeColor="accent1" w:themeShade="80"/>
          <w:insideV w:val="single" w:sz="4" w:space="0" w:color="355D7E" w:themeColor="accent1" w:themeShade="80"/>
        </w:tblBorders>
        <w:tblLook w:val="04A0" w:firstRow="1" w:lastRow="0" w:firstColumn="1" w:lastColumn="0" w:noHBand="0" w:noVBand="1"/>
      </w:tblPr>
      <w:tblGrid>
        <w:gridCol w:w="2042"/>
        <w:gridCol w:w="1740"/>
        <w:gridCol w:w="3789"/>
        <w:gridCol w:w="1707"/>
      </w:tblGrid>
      <w:tr w:rsidR="00750E51" w:rsidTr="003E5D0F">
        <w:tc>
          <w:tcPr>
            <w:tcW w:w="2042" w:type="dxa"/>
          </w:tcPr>
          <w:p w:rsidR="00750E51" w:rsidRDefault="00750E51" w:rsidP="003E5D0F">
            <w:pPr>
              <w:pStyle w:val="Heading2"/>
              <w:outlineLvl w:val="1"/>
            </w:pPr>
            <w:bookmarkStart w:id="14" w:name="_Toc37545528"/>
            <w:bookmarkStart w:id="15" w:name="_Toc38058534"/>
            <w:r>
              <w:t>Requirement</w:t>
            </w:r>
            <w:bookmarkEnd w:id="14"/>
            <w:bookmarkEnd w:id="15"/>
          </w:p>
        </w:tc>
        <w:tc>
          <w:tcPr>
            <w:tcW w:w="1740" w:type="dxa"/>
          </w:tcPr>
          <w:p w:rsidR="00750E51" w:rsidRDefault="00750E51" w:rsidP="003E5D0F">
            <w:pPr>
              <w:pStyle w:val="Heading2"/>
              <w:outlineLvl w:val="1"/>
            </w:pPr>
            <w:bookmarkStart w:id="16" w:name="_Toc37545529"/>
            <w:bookmarkStart w:id="17" w:name="_Toc38058535"/>
            <w:r>
              <w:t>Use Case</w:t>
            </w:r>
            <w:bookmarkEnd w:id="16"/>
            <w:bookmarkEnd w:id="17"/>
          </w:p>
        </w:tc>
        <w:tc>
          <w:tcPr>
            <w:tcW w:w="3789" w:type="dxa"/>
          </w:tcPr>
          <w:p w:rsidR="00750E51" w:rsidRDefault="00750E51" w:rsidP="003E5D0F">
            <w:pPr>
              <w:pStyle w:val="Heading2"/>
              <w:outlineLvl w:val="1"/>
            </w:pPr>
            <w:r>
              <w:t xml:space="preserve"> </w:t>
            </w:r>
            <w:bookmarkStart w:id="18" w:name="_Toc37545530"/>
            <w:bookmarkStart w:id="19" w:name="_Toc38058536"/>
            <w:r>
              <w:t>(ClassName.methodName)</w:t>
            </w:r>
            <w:bookmarkEnd w:id="18"/>
            <w:bookmarkEnd w:id="19"/>
          </w:p>
        </w:tc>
        <w:tc>
          <w:tcPr>
            <w:tcW w:w="1707" w:type="dxa"/>
          </w:tcPr>
          <w:p w:rsidR="00750E51" w:rsidRDefault="00750E51" w:rsidP="003E5D0F">
            <w:pPr>
              <w:pStyle w:val="Heading2"/>
              <w:outlineLvl w:val="1"/>
            </w:pPr>
            <w:bookmarkStart w:id="20" w:name="_Toc38058537"/>
            <w:r>
              <w:t>Status (Date)</w:t>
            </w:r>
            <w:bookmarkEnd w:id="20"/>
          </w:p>
        </w:tc>
      </w:tr>
      <w:tr w:rsidR="00750E51" w:rsidTr="003E5D0F">
        <w:tc>
          <w:tcPr>
            <w:tcW w:w="2042" w:type="dxa"/>
          </w:tcPr>
          <w:p w:rsidR="00750E51" w:rsidRDefault="00750E51" w:rsidP="003E5D0F">
            <w:r>
              <w:t>Player picks the right card by selecting the right index</w:t>
            </w:r>
          </w:p>
        </w:tc>
        <w:tc>
          <w:tcPr>
            <w:tcW w:w="1740" w:type="dxa"/>
          </w:tcPr>
          <w:p w:rsidR="00750E51" w:rsidRDefault="00750E51" w:rsidP="003E5D0F">
            <w:r>
              <w:t>“First time Play”</w:t>
            </w:r>
          </w:p>
        </w:tc>
        <w:tc>
          <w:tcPr>
            <w:tcW w:w="3789" w:type="dxa"/>
          </w:tcPr>
          <w:p w:rsidR="00750E51" w:rsidRDefault="00750E51" w:rsidP="003E5D0F">
            <w:proofErr w:type="spellStart"/>
            <w:r>
              <w:t>CreateGame.requestUserPlayNormal</w:t>
            </w:r>
            <w:proofErr w:type="spellEnd"/>
            <w:r>
              <w:t>()</w:t>
            </w:r>
          </w:p>
        </w:tc>
        <w:tc>
          <w:tcPr>
            <w:tcW w:w="1707" w:type="dxa"/>
          </w:tcPr>
          <w:p w:rsidR="00750E51" w:rsidRDefault="00750E51" w:rsidP="003E5D0F">
            <w:r>
              <w:t>Pass (April 9, 2020)</w:t>
            </w:r>
          </w:p>
        </w:tc>
      </w:tr>
      <w:tr w:rsidR="00750E51" w:rsidTr="003E5D0F">
        <w:tc>
          <w:tcPr>
            <w:tcW w:w="2042" w:type="dxa"/>
          </w:tcPr>
          <w:p w:rsidR="00750E51" w:rsidRDefault="00750E51" w:rsidP="003E5D0F">
            <w:r>
              <w:t>Give each player same size of cards</w:t>
            </w:r>
          </w:p>
        </w:tc>
        <w:tc>
          <w:tcPr>
            <w:tcW w:w="1740" w:type="dxa"/>
          </w:tcPr>
          <w:p w:rsidR="00750E51" w:rsidRDefault="00750E51" w:rsidP="003E5D0F">
            <w:r>
              <w:t>Hand each player a hand</w:t>
            </w:r>
          </w:p>
        </w:tc>
        <w:tc>
          <w:tcPr>
            <w:tcW w:w="3789" w:type="dxa"/>
          </w:tcPr>
          <w:p w:rsidR="00750E51" w:rsidRDefault="00750E51" w:rsidP="003E5D0F">
            <w:proofErr w:type="spellStart"/>
            <w:r>
              <w:t>CardsPerPlayer.HandCards</w:t>
            </w:r>
            <w:proofErr w:type="spellEnd"/>
          </w:p>
        </w:tc>
        <w:tc>
          <w:tcPr>
            <w:tcW w:w="1707" w:type="dxa"/>
          </w:tcPr>
          <w:p w:rsidR="00750E51" w:rsidRDefault="00750E51" w:rsidP="003E5D0F">
            <w:r>
              <w:t>Pass(April 9,2020)</w:t>
            </w:r>
          </w:p>
        </w:tc>
      </w:tr>
      <w:tr w:rsidR="00750E51" w:rsidTr="003E5D0F">
        <w:tc>
          <w:tcPr>
            <w:tcW w:w="2042" w:type="dxa"/>
          </w:tcPr>
          <w:p w:rsidR="00750E51" w:rsidRDefault="00750E51" w:rsidP="003E5D0F">
            <w:r>
              <w:t>Go to next player after picking or playing card</w:t>
            </w:r>
          </w:p>
        </w:tc>
        <w:tc>
          <w:tcPr>
            <w:tcW w:w="1740" w:type="dxa"/>
          </w:tcPr>
          <w:p w:rsidR="00750E51" w:rsidRDefault="00750E51" w:rsidP="003E5D0F">
            <w:r>
              <w:t xml:space="preserve">Pass to next player </w:t>
            </w:r>
          </w:p>
        </w:tc>
        <w:tc>
          <w:tcPr>
            <w:tcW w:w="3789" w:type="dxa"/>
          </w:tcPr>
          <w:p w:rsidR="00750E51" w:rsidRDefault="00750E51" w:rsidP="003E5D0F">
            <w:proofErr w:type="spellStart"/>
            <w:r>
              <w:t>CreateGame.startLogic</w:t>
            </w:r>
            <w:proofErr w:type="spellEnd"/>
          </w:p>
        </w:tc>
        <w:tc>
          <w:tcPr>
            <w:tcW w:w="1707" w:type="dxa"/>
          </w:tcPr>
          <w:p w:rsidR="00750E51" w:rsidRDefault="00750E51" w:rsidP="003E5D0F">
            <w:r>
              <w:t>Pass(April 11, 2020)</w:t>
            </w:r>
          </w:p>
        </w:tc>
      </w:tr>
      <w:tr w:rsidR="00750E51" w:rsidTr="003E5D0F">
        <w:tc>
          <w:tcPr>
            <w:tcW w:w="2042" w:type="dxa"/>
          </w:tcPr>
          <w:p w:rsidR="00750E51" w:rsidRDefault="00750E51" w:rsidP="003E5D0F">
            <w:r>
              <w:t>Enter player names and check duplicates</w:t>
            </w:r>
          </w:p>
        </w:tc>
        <w:tc>
          <w:tcPr>
            <w:tcW w:w="1740" w:type="dxa"/>
          </w:tcPr>
          <w:p w:rsidR="00750E51" w:rsidRDefault="00750E51" w:rsidP="003E5D0F">
            <w:r>
              <w:t>Enter player name when start game</w:t>
            </w:r>
          </w:p>
        </w:tc>
        <w:tc>
          <w:tcPr>
            <w:tcW w:w="3789" w:type="dxa"/>
          </w:tcPr>
          <w:p w:rsidR="00750E51" w:rsidRDefault="00750E51" w:rsidP="003E5D0F">
            <w:proofErr w:type="spellStart"/>
            <w:r>
              <w:t>CreateGame.addPlayer</w:t>
            </w:r>
            <w:proofErr w:type="spellEnd"/>
          </w:p>
        </w:tc>
        <w:tc>
          <w:tcPr>
            <w:tcW w:w="1707" w:type="dxa"/>
          </w:tcPr>
          <w:p w:rsidR="00750E51" w:rsidRDefault="00750E51" w:rsidP="003E5D0F">
            <w:r>
              <w:t>Pass(April 11</w:t>
            </w:r>
          </w:p>
          <w:p w:rsidR="00750E51" w:rsidRDefault="00750E51" w:rsidP="003E5D0F">
            <w:pPr>
              <w:ind w:left="0"/>
            </w:pPr>
            <w:r>
              <w:t>2020)</w:t>
            </w:r>
          </w:p>
        </w:tc>
      </w:tr>
      <w:tr w:rsidR="00750E51" w:rsidTr="003E5D0F">
        <w:tc>
          <w:tcPr>
            <w:tcW w:w="2042" w:type="dxa"/>
          </w:tcPr>
          <w:p w:rsidR="00750E51" w:rsidRDefault="00750E51" w:rsidP="003E5D0F">
            <w:r>
              <w:t>Check if user used a special card</w:t>
            </w:r>
          </w:p>
        </w:tc>
        <w:tc>
          <w:tcPr>
            <w:tcW w:w="1740" w:type="dxa"/>
          </w:tcPr>
          <w:p w:rsidR="00750E51" w:rsidRDefault="00750E51" w:rsidP="003E5D0F">
            <w:r>
              <w:t>Regular play- to determine who’s next</w:t>
            </w:r>
          </w:p>
        </w:tc>
        <w:tc>
          <w:tcPr>
            <w:tcW w:w="3789" w:type="dxa"/>
          </w:tcPr>
          <w:p w:rsidR="00750E51" w:rsidRDefault="00750E51" w:rsidP="003E5D0F">
            <w:proofErr w:type="spellStart"/>
            <w:r>
              <w:t>CreateGame.startLogic</w:t>
            </w:r>
            <w:proofErr w:type="spellEnd"/>
          </w:p>
        </w:tc>
        <w:tc>
          <w:tcPr>
            <w:tcW w:w="1707" w:type="dxa"/>
          </w:tcPr>
          <w:p w:rsidR="00750E51" w:rsidRDefault="00750E51" w:rsidP="003E5D0F">
            <w:r>
              <w:t>Pass(April 11,2020)</w:t>
            </w:r>
          </w:p>
        </w:tc>
      </w:tr>
      <w:tr w:rsidR="00750E51" w:rsidTr="003E5D0F">
        <w:tc>
          <w:tcPr>
            <w:tcW w:w="2042" w:type="dxa"/>
          </w:tcPr>
          <w:p w:rsidR="00750E51" w:rsidRDefault="00750E51" w:rsidP="003E5D0F">
            <w:r>
              <w:t xml:space="preserve">Remove a card from player each time they play a card </w:t>
            </w:r>
          </w:p>
        </w:tc>
        <w:tc>
          <w:tcPr>
            <w:tcW w:w="1740" w:type="dxa"/>
          </w:tcPr>
          <w:p w:rsidR="00750E51" w:rsidRDefault="00750E51" w:rsidP="003E5D0F">
            <w:r>
              <w:t>Regular play- to update card hand  of each player</w:t>
            </w:r>
          </w:p>
        </w:tc>
        <w:tc>
          <w:tcPr>
            <w:tcW w:w="3789" w:type="dxa"/>
          </w:tcPr>
          <w:p w:rsidR="00750E51" w:rsidRDefault="00750E51" w:rsidP="003E5D0F">
            <w:proofErr w:type="spellStart"/>
            <w:r>
              <w:t>Game.updatePlayerStack</w:t>
            </w:r>
            <w:proofErr w:type="spellEnd"/>
          </w:p>
        </w:tc>
        <w:tc>
          <w:tcPr>
            <w:tcW w:w="1707" w:type="dxa"/>
          </w:tcPr>
          <w:p w:rsidR="00750E51" w:rsidRDefault="00750E51" w:rsidP="003E5D0F">
            <w:r>
              <w:t>Pass(April 11,2020)</w:t>
            </w:r>
          </w:p>
        </w:tc>
      </w:tr>
      <w:tr w:rsidR="00750E51" w:rsidTr="003E5D0F">
        <w:tc>
          <w:tcPr>
            <w:tcW w:w="2042" w:type="dxa"/>
          </w:tcPr>
          <w:p w:rsidR="00750E51" w:rsidRDefault="00750E51" w:rsidP="003E5D0F">
            <w:r>
              <w:t>Determine winner of game when they have no cards</w:t>
            </w:r>
          </w:p>
        </w:tc>
        <w:tc>
          <w:tcPr>
            <w:tcW w:w="1740" w:type="dxa"/>
          </w:tcPr>
          <w:p w:rsidR="00750E51" w:rsidRDefault="00750E51" w:rsidP="003E5D0F">
            <w:r>
              <w:t xml:space="preserve">Declare winner </w:t>
            </w:r>
          </w:p>
        </w:tc>
        <w:tc>
          <w:tcPr>
            <w:tcW w:w="3789" w:type="dxa"/>
          </w:tcPr>
          <w:p w:rsidR="00750E51" w:rsidRDefault="00750E51" w:rsidP="003E5D0F">
            <w:proofErr w:type="spellStart"/>
            <w:r>
              <w:t>PlayerProfile.noCards</w:t>
            </w:r>
            <w:proofErr w:type="spellEnd"/>
            <w:r>
              <w:t xml:space="preserve"> , </w:t>
            </w:r>
            <w:proofErr w:type="spellStart"/>
            <w:r>
              <w:t>CreateGame.declareWinner</w:t>
            </w:r>
            <w:proofErr w:type="spellEnd"/>
          </w:p>
        </w:tc>
        <w:tc>
          <w:tcPr>
            <w:tcW w:w="1707" w:type="dxa"/>
          </w:tcPr>
          <w:p w:rsidR="00750E51" w:rsidRDefault="00750E51" w:rsidP="003E5D0F">
            <w:r>
              <w:t>Pass(April 11,2020)</w:t>
            </w:r>
          </w:p>
        </w:tc>
      </w:tr>
      <w:tr w:rsidR="00750E51" w:rsidTr="003E5D0F">
        <w:tc>
          <w:tcPr>
            <w:tcW w:w="2042" w:type="dxa"/>
          </w:tcPr>
          <w:p w:rsidR="00750E51" w:rsidRDefault="00750E51" w:rsidP="003E5D0F">
            <w:r>
              <w:t>Determine if player wants to play again</w:t>
            </w:r>
          </w:p>
        </w:tc>
        <w:tc>
          <w:tcPr>
            <w:tcW w:w="1740" w:type="dxa"/>
          </w:tcPr>
          <w:p w:rsidR="00750E51" w:rsidRDefault="00750E51" w:rsidP="003E5D0F">
            <w:r>
              <w:t>Game done, ask to play again</w:t>
            </w:r>
          </w:p>
        </w:tc>
        <w:tc>
          <w:tcPr>
            <w:tcW w:w="3789" w:type="dxa"/>
          </w:tcPr>
          <w:p w:rsidR="00750E51" w:rsidRDefault="00750E51" w:rsidP="003E5D0F">
            <w:proofErr w:type="spellStart"/>
            <w:r>
              <w:t>View.askToPlayAgain</w:t>
            </w:r>
            <w:proofErr w:type="spellEnd"/>
          </w:p>
        </w:tc>
        <w:tc>
          <w:tcPr>
            <w:tcW w:w="1707" w:type="dxa"/>
          </w:tcPr>
          <w:p w:rsidR="00750E51" w:rsidRDefault="00750E51" w:rsidP="003E5D0F">
            <w:r>
              <w:t>Pass(April 12,2020)</w:t>
            </w:r>
          </w:p>
        </w:tc>
      </w:tr>
    </w:tbl>
    <w:p w:rsidR="00750E51" w:rsidRDefault="00750E51" w:rsidP="00750E51"/>
    <w:p w:rsidR="00750E51" w:rsidRDefault="00750E51" w:rsidP="00750E51"/>
    <w:p w:rsidR="00750E51" w:rsidRDefault="00750E51" w:rsidP="00750E51"/>
    <w:p w:rsidR="00750E51" w:rsidRPr="00750E51" w:rsidRDefault="00750E51" w:rsidP="00750E51"/>
    <w:p w:rsidR="008C6F66" w:rsidRDefault="008C6F66" w:rsidP="008C6F66"/>
    <w:p w:rsidR="008C6F66" w:rsidRDefault="008C6F66" w:rsidP="008C6F66"/>
    <w:p w:rsidR="008C6F66" w:rsidRDefault="008C6F66" w:rsidP="008C6F66"/>
    <w:p w:rsidR="008C6F66" w:rsidRDefault="008C6F66" w:rsidP="008C6F66"/>
    <w:p w:rsidR="004E4FA3" w:rsidRPr="00336D52" w:rsidRDefault="004E4FA3" w:rsidP="00336D52"/>
    <w:p w:rsidR="00336D52" w:rsidRPr="00BF487C" w:rsidRDefault="00336D52" w:rsidP="00BF487C"/>
    <w:p w:rsidR="003E050C" w:rsidRPr="006616C6" w:rsidRDefault="006616C6">
      <w:pPr>
        <w:rPr>
          <w:b/>
        </w:rPr>
      </w:pPr>
      <w:r w:rsidRPr="006616C6">
        <w:rPr>
          <w:b/>
        </w:rPr>
        <w:t>You should also include a zip export of your project including the source code for your game and for your tests, labelled with your group name.</w:t>
      </w:r>
    </w:p>
    <w:p w:rsidR="00907CBB" w:rsidRDefault="000652B2">
      <w:pPr>
        <w:pStyle w:val="Heading3"/>
      </w:pPr>
      <w:bookmarkStart w:id="21" w:name="_Toc38058538"/>
      <w:r>
        <w:t>rubric</w:t>
      </w:r>
      <w:bookmarkEnd w:id="21"/>
      <w:r w:rsidR="006616C6">
        <w:t xml:space="preserve"> </w:t>
      </w:r>
    </w:p>
    <w:tbl>
      <w:tblPr>
        <w:tblStyle w:val="GridTable1Light-Accent2"/>
        <w:tblW w:w="5000" w:type="pct"/>
        <w:tblBorders>
          <w:top w:val="single" w:sz="12" w:space="0" w:color="DD8047" w:themeColor="accent2"/>
          <w:left w:val="single" w:sz="12" w:space="0" w:color="DD8047" w:themeColor="accent2"/>
          <w:bottom w:val="single" w:sz="12" w:space="0" w:color="DD8047" w:themeColor="accent2"/>
          <w:right w:val="single" w:sz="12" w:space="0" w:color="DD8047" w:themeColor="accent2"/>
          <w:insideH w:val="single" w:sz="12" w:space="0" w:color="DD8047" w:themeColor="accent2"/>
          <w:insideV w:val="single" w:sz="12" w:space="0" w:color="DD8047" w:themeColor="accent2"/>
        </w:tblBorders>
        <w:shd w:val="clear" w:color="auto" w:fill="FFFFFF" w:themeFill="background1"/>
        <w:tblCellMar>
          <w:left w:w="0" w:type="dxa"/>
          <w:right w:w="0" w:type="dxa"/>
        </w:tblCellMar>
        <w:tblLook w:val="06A0" w:firstRow="1" w:lastRow="0" w:firstColumn="1" w:lastColumn="0" w:noHBand="1" w:noVBand="1"/>
        <w:tblDescription w:val="Project Communication Table to enter details "/>
      </w:tblPr>
      <w:tblGrid>
        <w:gridCol w:w="3316"/>
        <w:gridCol w:w="2006"/>
        <w:gridCol w:w="2003"/>
        <w:gridCol w:w="2005"/>
      </w:tblGrid>
      <w:tr w:rsidR="00907CBB" w:rsidTr="000A7B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9" w:type="dxa"/>
            <w:tcBorders>
              <w:bottom w:val="none" w:sz="0" w:space="0" w:color="auto"/>
            </w:tcBorders>
            <w:shd w:val="clear" w:color="auto" w:fill="FFFFFF" w:themeFill="background1"/>
            <w:vAlign w:val="bottom"/>
          </w:tcPr>
          <w:p w:rsidR="00907CBB" w:rsidRDefault="000652B2" w:rsidP="000652B2">
            <w:pPr>
              <w:pStyle w:val="Tabletext"/>
            </w:pPr>
            <w:r>
              <w:t>Item</w:t>
            </w:r>
          </w:p>
        </w:tc>
        <w:tc>
          <w:tcPr>
            <w:tcW w:w="2010" w:type="dxa"/>
            <w:tcBorders>
              <w:bottom w:val="none" w:sz="0" w:space="0" w:color="auto"/>
            </w:tcBorders>
            <w:shd w:val="clear" w:color="auto" w:fill="FFFFFF" w:themeFill="background1"/>
            <w:vAlign w:val="bottom"/>
          </w:tcPr>
          <w:p w:rsidR="00907CBB" w:rsidRDefault="000652B2" w:rsidP="000652B2">
            <w:pPr>
              <w:pStyle w:val="Tabletext"/>
              <w:cnfStyle w:val="100000000000" w:firstRow="1" w:lastRow="0" w:firstColumn="0" w:lastColumn="0" w:oddVBand="0" w:evenVBand="0" w:oddHBand="0" w:evenHBand="0" w:firstRowFirstColumn="0" w:firstRowLastColumn="0" w:lastRowFirstColumn="0" w:lastRowLastColumn="0"/>
            </w:pPr>
            <w:r>
              <w:t>Criteria</w:t>
            </w:r>
          </w:p>
        </w:tc>
        <w:tc>
          <w:tcPr>
            <w:tcW w:w="2010" w:type="dxa"/>
            <w:tcBorders>
              <w:bottom w:val="none" w:sz="0" w:space="0" w:color="auto"/>
            </w:tcBorders>
            <w:shd w:val="clear" w:color="auto" w:fill="FFFFFF" w:themeFill="background1"/>
            <w:vAlign w:val="bottom"/>
          </w:tcPr>
          <w:p w:rsidR="00907CBB" w:rsidRDefault="000652B2" w:rsidP="000652B2">
            <w:pPr>
              <w:pStyle w:val="Tabletext"/>
              <w:cnfStyle w:val="100000000000" w:firstRow="1" w:lastRow="0" w:firstColumn="0" w:lastColumn="0" w:oddVBand="0" w:evenVBand="0" w:oddHBand="0" w:evenHBand="0" w:firstRowFirstColumn="0" w:firstRowLastColumn="0" w:lastRowFirstColumn="0" w:lastRowLastColumn="0"/>
            </w:pPr>
            <w:r>
              <w:t>Points</w:t>
            </w:r>
          </w:p>
        </w:tc>
        <w:tc>
          <w:tcPr>
            <w:tcW w:w="2011" w:type="dxa"/>
            <w:tcBorders>
              <w:bottom w:val="none" w:sz="0" w:space="0" w:color="auto"/>
            </w:tcBorders>
            <w:shd w:val="clear" w:color="auto" w:fill="FFFFFF" w:themeFill="background1"/>
            <w:vAlign w:val="bottom"/>
          </w:tcPr>
          <w:p w:rsidR="00907CBB" w:rsidRDefault="000652B2" w:rsidP="000652B2">
            <w:pPr>
              <w:pStyle w:val="Tabletext"/>
              <w:cnfStyle w:val="100000000000" w:firstRow="1" w:lastRow="0" w:firstColumn="0" w:lastColumn="0" w:oddVBand="0" w:evenVBand="0" w:oddHBand="0" w:evenHBand="0" w:firstRowFirstColumn="0" w:firstRowLastColumn="0" w:lastRowFirstColumn="0" w:lastRowLastColumn="0"/>
            </w:pPr>
            <w:r>
              <w:t>Weight</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6616C6" w:rsidP="000652B2">
            <w:pPr>
              <w:pStyle w:val="Tabletext"/>
            </w:pPr>
            <w:r>
              <w:t>Class Diagram</w:t>
            </w:r>
          </w:p>
        </w:tc>
        <w:tc>
          <w:tcPr>
            <w:tcW w:w="2010" w:type="dxa"/>
            <w:shd w:val="clear" w:color="auto" w:fill="FFFFFF" w:themeFill="background1"/>
          </w:tcPr>
          <w:p w:rsidR="00907CBB" w:rsidRDefault="006616C6" w:rsidP="006616C6">
            <w:pPr>
              <w:pStyle w:val="Tabletext"/>
              <w:cnfStyle w:val="000000000000" w:firstRow="0" w:lastRow="0" w:firstColumn="0" w:lastColumn="0" w:oddVBand="0" w:evenVBand="0" w:oddHBand="0" w:evenHBand="0" w:firstRowFirstColumn="0" w:firstRowLastColumn="0" w:lastRowFirstColumn="0" w:lastRowLastColumn="0"/>
            </w:pPr>
            <w:r>
              <w:t xml:space="preserve">Updated to reflect feedback from Deliverable 2, methods and attributes included. </w:t>
            </w:r>
            <w:r w:rsidR="003552B7">
              <w:t xml:space="preserve"> </w:t>
            </w:r>
            <w:proofErr w:type="spellStart"/>
            <w:r>
              <w:t>Notationally</w:t>
            </w:r>
            <w:proofErr w:type="spellEnd"/>
            <w:r>
              <w:t xml:space="preserve"> correct and solid design as described in Deliverable 2 Design Document.</w:t>
            </w:r>
          </w:p>
        </w:tc>
        <w:tc>
          <w:tcPr>
            <w:tcW w:w="2010" w:type="dxa"/>
            <w:shd w:val="clear" w:color="auto" w:fill="FFFFFF" w:themeFill="background1"/>
          </w:tcPr>
          <w:p w:rsidR="00907CBB" w:rsidRDefault="00B95F17" w:rsidP="000652B2">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rsidR="00907CBB" w:rsidRDefault="006616C6" w:rsidP="000652B2">
            <w:pPr>
              <w:pStyle w:val="Tabletext"/>
              <w:cnfStyle w:val="000000000000" w:firstRow="0" w:lastRow="0" w:firstColumn="0" w:lastColumn="0" w:oddVBand="0" w:evenVBand="0" w:oddHBand="0" w:evenHBand="0" w:firstRowFirstColumn="0" w:firstRowLastColumn="0" w:lastRowFirstColumn="0" w:lastRowLastColumn="0"/>
            </w:pPr>
            <w:r>
              <w:t>1</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6616C6" w:rsidP="000652B2">
            <w:pPr>
              <w:pStyle w:val="Tabletext"/>
            </w:pPr>
            <w:r>
              <w:t>Source Code</w:t>
            </w:r>
          </w:p>
        </w:tc>
        <w:tc>
          <w:tcPr>
            <w:tcW w:w="2010" w:type="dxa"/>
            <w:shd w:val="clear" w:color="auto" w:fill="FFFFFF" w:themeFill="background1"/>
          </w:tcPr>
          <w:p w:rsidR="003E050C" w:rsidRDefault="006616C6" w:rsidP="003E050C">
            <w:pPr>
              <w:pStyle w:val="Tabletext"/>
              <w:cnfStyle w:val="000000000000" w:firstRow="0" w:lastRow="0" w:firstColumn="0" w:lastColumn="0" w:oddVBand="0" w:evenVBand="0" w:oddHBand="0" w:evenHBand="0" w:firstRowFirstColumn="0" w:firstRowLastColumn="0" w:lastRowFirstColumn="0" w:lastRowLastColumn="0"/>
            </w:pPr>
            <w:r>
              <w:t>Code is completed and conforms to the design specified by the class diagram. Code is functionally correct. Code follows standard coding conventions for comments, naming and indentation</w:t>
            </w:r>
          </w:p>
        </w:tc>
        <w:tc>
          <w:tcPr>
            <w:tcW w:w="2010" w:type="dxa"/>
            <w:shd w:val="clear" w:color="auto" w:fill="FFFFFF" w:themeFill="background1"/>
          </w:tcPr>
          <w:p w:rsidR="00907CBB" w:rsidRDefault="003552B7" w:rsidP="000652B2">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rsidR="00907CBB" w:rsidRDefault="006616C6" w:rsidP="000652B2">
            <w:pPr>
              <w:pStyle w:val="Tabletext"/>
              <w:cnfStyle w:val="000000000000" w:firstRow="0" w:lastRow="0" w:firstColumn="0" w:lastColumn="0" w:oddVBand="0" w:evenVBand="0" w:oddHBand="0" w:evenHBand="0" w:firstRowFirstColumn="0" w:firstRowLastColumn="0" w:lastRowFirstColumn="0" w:lastRowLastColumn="0"/>
            </w:pPr>
            <w:r>
              <w:t>3</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6616C6" w:rsidP="000652B2">
            <w:pPr>
              <w:pStyle w:val="Tabletext"/>
            </w:pPr>
            <w:r>
              <w:t>Source Code Design</w:t>
            </w:r>
          </w:p>
        </w:tc>
        <w:tc>
          <w:tcPr>
            <w:tcW w:w="2010" w:type="dxa"/>
            <w:shd w:val="clear" w:color="auto" w:fill="FFFFFF" w:themeFill="background1"/>
          </w:tcPr>
          <w:p w:rsidR="00907CBB" w:rsidRDefault="006616C6" w:rsidP="006616C6">
            <w:pPr>
              <w:pStyle w:val="Tabletext"/>
              <w:cnfStyle w:val="000000000000" w:firstRow="0" w:lastRow="0" w:firstColumn="0" w:lastColumn="0" w:oddVBand="0" w:evenVBand="0" w:oddHBand="0" w:evenHBand="0" w:firstRowFirstColumn="0" w:firstRowLastColumn="0" w:lastRowFirstColumn="0" w:lastRowLastColumn="0"/>
            </w:pPr>
            <w:r>
              <w:t xml:space="preserve">The Design produced follows the principles of OOD studied in the course and provides </w:t>
            </w:r>
            <w:r>
              <w:lastRenderedPageBreak/>
              <w:t>flexibility, reusability and efficiency</w:t>
            </w:r>
            <w:r w:rsidR="003552B7">
              <w:t xml:space="preserve"> </w:t>
            </w:r>
          </w:p>
        </w:tc>
        <w:tc>
          <w:tcPr>
            <w:tcW w:w="2010" w:type="dxa"/>
            <w:shd w:val="clear" w:color="auto" w:fill="FFFFFF" w:themeFill="background1"/>
          </w:tcPr>
          <w:p w:rsidR="00907CBB" w:rsidRDefault="003E050C" w:rsidP="003E050C">
            <w:pPr>
              <w:pStyle w:val="Tabletext"/>
              <w:cnfStyle w:val="000000000000" w:firstRow="0" w:lastRow="0" w:firstColumn="0" w:lastColumn="0" w:oddVBand="0" w:evenVBand="0" w:oddHBand="0" w:evenHBand="0" w:firstRowFirstColumn="0" w:firstRowLastColumn="0" w:lastRowFirstColumn="0" w:lastRowLastColumn="0"/>
            </w:pPr>
            <w:r>
              <w:lastRenderedPageBreak/>
              <w:t>10</w:t>
            </w:r>
          </w:p>
        </w:tc>
        <w:tc>
          <w:tcPr>
            <w:tcW w:w="2011" w:type="dxa"/>
            <w:shd w:val="clear" w:color="auto" w:fill="FFFFFF" w:themeFill="background1"/>
          </w:tcPr>
          <w:p w:rsidR="00907CBB" w:rsidRDefault="003552B7" w:rsidP="003E050C">
            <w:pPr>
              <w:pStyle w:val="Tabletext"/>
              <w:cnfStyle w:val="000000000000" w:firstRow="0" w:lastRow="0" w:firstColumn="0" w:lastColumn="0" w:oddVBand="0" w:evenVBand="0" w:oddHBand="0" w:evenHBand="0" w:firstRowFirstColumn="0" w:firstRowLastColumn="0" w:lastRowFirstColumn="0" w:lastRowLastColumn="0"/>
            </w:pPr>
            <w:r>
              <w:t>2</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6616C6" w:rsidP="003E050C">
            <w:pPr>
              <w:pStyle w:val="Tabletext"/>
            </w:pPr>
            <w:r>
              <w:lastRenderedPageBreak/>
              <w:t>Test Code</w:t>
            </w:r>
            <w:r w:rsidR="00D83A20">
              <w:t xml:space="preserve"> + Scripts</w:t>
            </w:r>
          </w:p>
        </w:tc>
        <w:tc>
          <w:tcPr>
            <w:tcW w:w="2010" w:type="dxa"/>
            <w:shd w:val="clear" w:color="auto" w:fill="FFFFFF" w:themeFill="background1"/>
          </w:tcPr>
          <w:p w:rsidR="00907CBB" w:rsidRDefault="006616C6" w:rsidP="00A86D6A">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t>J</w:t>
            </w:r>
            <w:r w:rsidR="005504EB">
              <w:t>U</w:t>
            </w:r>
            <w:r>
              <w:t>nit</w:t>
            </w:r>
            <w:proofErr w:type="spellEnd"/>
            <w:r>
              <w:t xml:space="preserve"> tests are completed and pass. </w:t>
            </w:r>
            <w:proofErr w:type="spellStart"/>
            <w:r>
              <w:t>J</w:t>
            </w:r>
            <w:r w:rsidR="005504EB">
              <w:t>U</w:t>
            </w:r>
            <w:r>
              <w:t>nit</w:t>
            </w:r>
            <w:proofErr w:type="spellEnd"/>
            <w:r>
              <w:t xml:space="preserve"> tests validate the one thing they are written to validate (each). </w:t>
            </w:r>
            <w:proofErr w:type="spellStart"/>
            <w:r>
              <w:t>J</w:t>
            </w:r>
            <w:r w:rsidR="005504EB">
              <w:t>U</w:t>
            </w:r>
            <w:r>
              <w:t>nit</w:t>
            </w:r>
            <w:proofErr w:type="spellEnd"/>
            <w:r>
              <w:t xml:space="preserve"> </w:t>
            </w:r>
            <w:r w:rsidR="005504EB">
              <w:t>tests confo</w:t>
            </w:r>
            <w:r>
              <w:t xml:space="preserve">rm to test standards taught in class. </w:t>
            </w:r>
            <w:r w:rsidR="00030E3A">
              <w:t>Manual test instructions</w:t>
            </w:r>
            <w:r w:rsidR="00D83A20">
              <w:t xml:space="preserve"> are included for any requirements that are unable to be validated using </w:t>
            </w:r>
            <w:proofErr w:type="spellStart"/>
            <w:r w:rsidR="00D83A20">
              <w:t>JUnit</w:t>
            </w:r>
            <w:proofErr w:type="spellEnd"/>
          </w:p>
        </w:tc>
        <w:tc>
          <w:tcPr>
            <w:tcW w:w="2010" w:type="dxa"/>
            <w:shd w:val="clear" w:color="auto" w:fill="FFFFFF" w:themeFill="background1"/>
          </w:tcPr>
          <w:p w:rsidR="006616C6" w:rsidRDefault="00B95F17" w:rsidP="00B95F17">
            <w:pPr>
              <w:pStyle w:val="Tabletext"/>
              <w:cnfStyle w:val="000000000000" w:firstRow="0" w:lastRow="0" w:firstColumn="0" w:lastColumn="0" w:oddVBand="0" w:evenVBand="0" w:oddHBand="0" w:evenHBand="0" w:firstRowFirstColumn="0" w:firstRowLastColumn="0" w:lastRowFirstColumn="0" w:lastRowLastColumn="0"/>
            </w:pPr>
            <w:r>
              <w:t>10</w:t>
            </w:r>
          </w:p>
          <w:p w:rsidR="006616C6" w:rsidRPr="006616C6" w:rsidRDefault="006616C6" w:rsidP="006616C6">
            <w:pPr>
              <w:cnfStyle w:val="000000000000" w:firstRow="0" w:lastRow="0" w:firstColumn="0" w:lastColumn="0" w:oddVBand="0" w:evenVBand="0" w:oddHBand="0" w:evenHBand="0" w:firstRowFirstColumn="0" w:firstRowLastColumn="0" w:lastRowFirstColumn="0" w:lastRowLastColumn="0"/>
            </w:pPr>
          </w:p>
          <w:p w:rsidR="006616C6" w:rsidRPr="006616C6" w:rsidRDefault="006616C6" w:rsidP="006616C6">
            <w:pPr>
              <w:cnfStyle w:val="000000000000" w:firstRow="0" w:lastRow="0" w:firstColumn="0" w:lastColumn="0" w:oddVBand="0" w:evenVBand="0" w:oddHBand="0" w:evenHBand="0" w:firstRowFirstColumn="0" w:firstRowLastColumn="0" w:lastRowFirstColumn="0" w:lastRowLastColumn="0"/>
            </w:pPr>
          </w:p>
          <w:p w:rsidR="006616C6" w:rsidRPr="006616C6" w:rsidRDefault="006616C6" w:rsidP="006616C6">
            <w:pPr>
              <w:cnfStyle w:val="000000000000" w:firstRow="0" w:lastRow="0" w:firstColumn="0" w:lastColumn="0" w:oddVBand="0" w:evenVBand="0" w:oddHBand="0" w:evenHBand="0" w:firstRowFirstColumn="0" w:firstRowLastColumn="0" w:lastRowFirstColumn="0" w:lastRowLastColumn="0"/>
            </w:pPr>
          </w:p>
          <w:p w:rsidR="006616C6" w:rsidRDefault="006616C6" w:rsidP="006616C6">
            <w:pPr>
              <w:cnfStyle w:val="000000000000" w:firstRow="0" w:lastRow="0" w:firstColumn="0" w:lastColumn="0" w:oddVBand="0" w:evenVBand="0" w:oddHBand="0" w:evenHBand="0" w:firstRowFirstColumn="0" w:firstRowLastColumn="0" w:lastRowFirstColumn="0" w:lastRowLastColumn="0"/>
            </w:pPr>
          </w:p>
          <w:p w:rsidR="00907CBB" w:rsidRPr="006616C6" w:rsidRDefault="00907CBB" w:rsidP="006616C6">
            <w:pPr>
              <w:jc w:val="center"/>
              <w:cnfStyle w:val="000000000000" w:firstRow="0" w:lastRow="0" w:firstColumn="0" w:lastColumn="0" w:oddVBand="0" w:evenVBand="0" w:oddHBand="0" w:evenHBand="0" w:firstRowFirstColumn="0" w:firstRowLastColumn="0" w:lastRowFirstColumn="0" w:lastRowLastColumn="0"/>
            </w:pPr>
          </w:p>
        </w:tc>
        <w:tc>
          <w:tcPr>
            <w:tcW w:w="2011" w:type="dxa"/>
            <w:shd w:val="clear" w:color="auto" w:fill="FFFFFF" w:themeFill="background1"/>
          </w:tcPr>
          <w:p w:rsidR="00907CBB" w:rsidRDefault="00B95F17" w:rsidP="00B95F17">
            <w:pPr>
              <w:pStyle w:val="Tabletext"/>
              <w:cnfStyle w:val="000000000000" w:firstRow="0" w:lastRow="0" w:firstColumn="0" w:lastColumn="0" w:oddVBand="0" w:evenVBand="0" w:oddHBand="0" w:evenHBand="0" w:firstRowFirstColumn="0" w:firstRowLastColumn="0" w:lastRowFirstColumn="0" w:lastRowLastColumn="0"/>
            </w:pPr>
            <w:r>
              <w:t>2</w:t>
            </w:r>
          </w:p>
        </w:tc>
      </w:tr>
      <w:tr w:rsidR="006616C6"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6616C6" w:rsidRDefault="006616C6" w:rsidP="003E050C">
            <w:pPr>
              <w:pStyle w:val="Tabletext"/>
            </w:pPr>
            <w:r>
              <w:t>Quality</w:t>
            </w:r>
          </w:p>
        </w:tc>
        <w:tc>
          <w:tcPr>
            <w:tcW w:w="2010" w:type="dxa"/>
            <w:shd w:val="clear" w:color="auto" w:fill="FFFFFF" w:themeFill="background1"/>
          </w:tcPr>
          <w:p w:rsidR="006616C6" w:rsidRDefault="006616C6" w:rsidP="00A86D6A">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t>J</w:t>
            </w:r>
            <w:r w:rsidR="005504EB">
              <w:t>U</w:t>
            </w:r>
            <w:r>
              <w:t>nit</w:t>
            </w:r>
            <w:proofErr w:type="spellEnd"/>
            <w:r>
              <w:t xml:space="preserve"> tests cover the scope of the project as defined by the students in Deliverable 2 (use cases). Test results report is accurate and shows good, bad and boundary cases for all requirements</w:t>
            </w:r>
          </w:p>
        </w:tc>
        <w:tc>
          <w:tcPr>
            <w:tcW w:w="2010" w:type="dxa"/>
            <w:shd w:val="clear" w:color="auto" w:fill="FFFFFF" w:themeFill="background1"/>
          </w:tcPr>
          <w:p w:rsidR="006616C6" w:rsidRDefault="006616C6" w:rsidP="00B95F17">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rsidR="006616C6" w:rsidRPr="006616C6" w:rsidRDefault="006616C6" w:rsidP="006616C6">
            <w:pPr>
              <w:ind w:left="0"/>
              <w:cnfStyle w:val="000000000000" w:firstRow="0" w:lastRow="0" w:firstColumn="0" w:lastColumn="0" w:oddVBand="0" w:evenVBand="0" w:oddHBand="0" w:evenHBand="0" w:firstRowFirstColumn="0" w:firstRowLastColumn="0" w:lastRowFirstColumn="0" w:lastRowLastColumn="0"/>
            </w:pPr>
            <w:r>
              <w:t xml:space="preserve">2 </w:t>
            </w:r>
          </w:p>
        </w:tc>
      </w:tr>
    </w:tbl>
    <w:p w:rsidR="00907CBB" w:rsidRDefault="00907CBB" w:rsidP="009C3EC0">
      <w:pPr>
        <w:pStyle w:val="Heading2"/>
      </w:pPr>
    </w:p>
    <w:p w:rsidR="009C3EC0" w:rsidRDefault="009C3EC0" w:rsidP="009C3EC0">
      <w:pPr>
        <w:pStyle w:val="Heading2"/>
      </w:pPr>
      <w:bookmarkStart w:id="22" w:name="_Toc37545541"/>
      <w:bookmarkStart w:id="23" w:name="_Toc38058539"/>
      <w:r>
        <w:t>Final Document Layout</w:t>
      </w:r>
      <w:bookmarkEnd w:id="22"/>
      <w:bookmarkEnd w:id="23"/>
    </w:p>
    <w:p w:rsidR="009C3EC0" w:rsidRDefault="009C3EC0" w:rsidP="009C3EC0">
      <w:r>
        <w:t>One PDF with the following sections denoted using page numbers, headers and a table of contents:</w:t>
      </w:r>
    </w:p>
    <w:p w:rsidR="009C3EC0" w:rsidRDefault="006616C6" w:rsidP="009C3EC0">
      <w:pPr>
        <w:pStyle w:val="ListParagraph"/>
        <w:numPr>
          <w:ilvl w:val="0"/>
          <w:numId w:val="13"/>
        </w:numPr>
      </w:pPr>
      <w:r>
        <w:t>Updated Class Diagram with methods and attributes</w:t>
      </w:r>
    </w:p>
    <w:p w:rsidR="006616C6" w:rsidRDefault="006616C6" w:rsidP="009C3EC0">
      <w:pPr>
        <w:pStyle w:val="ListParagraph"/>
        <w:numPr>
          <w:ilvl w:val="0"/>
          <w:numId w:val="13"/>
        </w:numPr>
      </w:pPr>
      <w:r>
        <w:t xml:space="preserve">Reference to the </w:t>
      </w:r>
      <w:proofErr w:type="spellStart"/>
      <w:r>
        <w:t>Git</w:t>
      </w:r>
      <w:proofErr w:type="spellEnd"/>
      <w:r>
        <w:t xml:space="preserve"> repository containing your source code</w:t>
      </w:r>
    </w:p>
    <w:p w:rsidR="009C3EC0" w:rsidRDefault="006616C6" w:rsidP="009C3EC0">
      <w:pPr>
        <w:pStyle w:val="ListParagraph"/>
        <w:numPr>
          <w:ilvl w:val="0"/>
          <w:numId w:val="13"/>
        </w:numPr>
      </w:pPr>
      <w:r>
        <w:t xml:space="preserve">Reference to the </w:t>
      </w:r>
      <w:proofErr w:type="spellStart"/>
      <w:r>
        <w:t>Git</w:t>
      </w:r>
      <w:proofErr w:type="spellEnd"/>
      <w:r>
        <w:t xml:space="preserve"> repository location</w:t>
      </w:r>
      <w:r w:rsidR="005504EB">
        <w:t xml:space="preserve"> (directory)</w:t>
      </w:r>
      <w:r>
        <w:t xml:space="preserve"> of your </w:t>
      </w:r>
      <w:proofErr w:type="spellStart"/>
      <w:r>
        <w:t>J</w:t>
      </w:r>
      <w:r w:rsidR="005504EB">
        <w:t>U</w:t>
      </w:r>
      <w:r>
        <w:t>nit</w:t>
      </w:r>
      <w:proofErr w:type="spellEnd"/>
      <w:r>
        <w:t xml:space="preserve"> tests</w:t>
      </w:r>
    </w:p>
    <w:p w:rsidR="006616C6" w:rsidRDefault="00030E3A" w:rsidP="009C3EC0">
      <w:pPr>
        <w:pStyle w:val="ListParagraph"/>
        <w:numPr>
          <w:ilvl w:val="0"/>
          <w:numId w:val="13"/>
        </w:numPr>
      </w:pPr>
      <w:r>
        <w:t>Any manual test instructions</w:t>
      </w:r>
    </w:p>
    <w:p w:rsidR="006616C6" w:rsidRDefault="006616C6" w:rsidP="009C3EC0">
      <w:pPr>
        <w:pStyle w:val="ListParagraph"/>
        <w:numPr>
          <w:ilvl w:val="0"/>
          <w:numId w:val="13"/>
        </w:numPr>
      </w:pPr>
      <w:r>
        <w:t>Test Results Report</w:t>
      </w:r>
    </w:p>
    <w:p w:rsidR="009C3EC0" w:rsidRPr="009C3EC0" w:rsidRDefault="006616C6" w:rsidP="006616C6">
      <w:r w:rsidRPr="005504EB">
        <w:rPr>
          <w:b/>
        </w:rPr>
        <w:t>AND</w:t>
      </w:r>
      <w:r>
        <w:t xml:space="preserve"> </w:t>
      </w:r>
      <w:proofErr w:type="gramStart"/>
      <w:r>
        <w:t>One</w:t>
      </w:r>
      <w:proofErr w:type="gramEnd"/>
      <w:r>
        <w:t xml:space="preserve"> zip archive containing the source code for your game and your </w:t>
      </w:r>
      <w:proofErr w:type="spellStart"/>
      <w:r>
        <w:t>J</w:t>
      </w:r>
      <w:r w:rsidR="005504EB">
        <w:t>U</w:t>
      </w:r>
      <w:r>
        <w:t>nit</w:t>
      </w:r>
      <w:proofErr w:type="spellEnd"/>
      <w:r>
        <w:t xml:space="preserve"> tests</w:t>
      </w:r>
      <w:r w:rsidR="005504EB">
        <w:t>, labelled with your group name</w:t>
      </w:r>
      <w:r>
        <w:t>.</w:t>
      </w:r>
      <w:r w:rsidR="009C3EC0">
        <w:t xml:space="preserve"> </w:t>
      </w:r>
    </w:p>
    <w:sectPr w:rsidR="009C3EC0" w:rsidRPr="009C3EC0">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EAE" w:rsidRDefault="002C6EAE">
      <w:r>
        <w:separator/>
      </w:r>
    </w:p>
    <w:p w:rsidR="002C6EAE" w:rsidRDefault="002C6EAE"/>
  </w:endnote>
  <w:endnote w:type="continuationSeparator" w:id="0">
    <w:p w:rsidR="002C6EAE" w:rsidRDefault="002C6EAE">
      <w:r>
        <w:continuationSeparator/>
      </w:r>
    </w:p>
    <w:p w:rsidR="002C6EAE" w:rsidRDefault="002C6E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rsidTr="00B87079">
      <w:tc>
        <w:tcPr>
          <w:tcW w:w="750" w:type="pct"/>
        </w:tcPr>
        <w:p w:rsidR="00907CBB" w:rsidRDefault="00B802D9" w:rsidP="00B802D9">
          <w:pPr>
            <w:pStyle w:val="Footer"/>
          </w:pPr>
          <w:r>
            <w:t>2019</w:t>
          </w:r>
        </w:p>
      </w:tc>
      <w:tc>
        <w:tcPr>
          <w:tcW w:w="3500" w:type="pct"/>
        </w:tcPr>
        <w:p w:rsidR="00907CBB" w:rsidRDefault="002C6EAE" w:rsidP="00B87079">
          <w:pPr>
            <w:pStyle w:val="Footer"/>
            <w:jc w:val="center"/>
          </w:pPr>
          <w:sdt>
            <w:sdtPr>
              <w:alias w:val="Title:"/>
              <w:tag w:val="Title:"/>
              <w:id w:val="1144241896"/>
              <w:placeholder>
                <w:docPart w:val="1122F982797F4A09977CD0630BBAAF3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0A7BD9">
                <w:rPr>
                  <w:lang w:val="en-CA"/>
                </w:rPr>
                <w:t>SYST 17796 D</w:t>
              </w:r>
              <w:r w:rsidR="006616C6">
                <w:rPr>
                  <w:lang w:val="en-CA"/>
                </w:rPr>
                <w:t>eliverable 3</w:t>
              </w:r>
            </w:sdtContent>
          </w:sdt>
        </w:p>
      </w:tc>
      <w:tc>
        <w:tcPr>
          <w:tcW w:w="750" w:type="pct"/>
        </w:tcPr>
        <w:p w:rsidR="00907CBB" w:rsidRDefault="00107CB6">
          <w:pPr>
            <w:pStyle w:val="Footer"/>
            <w:jc w:val="right"/>
          </w:pPr>
          <w:r>
            <w:fldChar w:fldCharType="begin"/>
          </w:r>
          <w:r>
            <w:instrText xml:space="preserve"> PAGE  \* Arabic </w:instrText>
          </w:r>
          <w:r>
            <w:fldChar w:fldCharType="separate"/>
          </w:r>
          <w:r w:rsidR="0080062B">
            <w:rPr>
              <w:noProof/>
            </w:rPr>
            <w:t>1</w:t>
          </w:r>
          <w:r>
            <w:fldChar w:fldCharType="end"/>
          </w:r>
        </w:p>
      </w:tc>
    </w:tr>
  </w:tbl>
  <w:p w:rsidR="00907CBB" w:rsidRDefault="00907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EAE" w:rsidRDefault="002C6EAE">
      <w:r>
        <w:separator/>
      </w:r>
    </w:p>
    <w:p w:rsidR="002C6EAE" w:rsidRDefault="002C6EAE"/>
  </w:footnote>
  <w:footnote w:type="continuationSeparator" w:id="0">
    <w:p w:rsidR="002C6EAE" w:rsidRDefault="002C6EAE">
      <w:r>
        <w:continuationSeparator/>
      </w:r>
    </w:p>
    <w:p w:rsidR="002C6EAE" w:rsidRDefault="002C6E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CBB" w:rsidRDefault="009C3EC0" w:rsidP="009C3EC0">
    <w:pPr>
      <w:pStyle w:val="Header"/>
      <w:jc w:val="left"/>
    </w:pPr>
    <w:r>
      <w:tab/>
    </w:r>
    <w:r>
      <w:tab/>
    </w:r>
    <w:r>
      <w:tab/>
    </w:r>
    <w:r>
      <w:tab/>
    </w:r>
    <w:r>
      <w:tab/>
    </w:r>
    <w:r>
      <w:tab/>
    </w:r>
    <w:r>
      <w:tab/>
    </w:r>
    <w:r>
      <w:tab/>
    </w:r>
    <w:r>
      <w:tab/>
    </w:r>
    <w:r>
      <w:tab/>
    </w:r>
    <w:r>
      <w:tab/>
    </w:r>
    <w:r>
      <w:tab/>
    </w:r>
    <w:r>
      <w:tab/>
    </w:r>
    <w:r>
      <w:tab/>
    </w:r>
    <w:r>
      <w:tab/>
    </w:r>
    <w:r>
      <w:tab/>
    </w:r>
    <w:r>
      <w:tab/>
    </w:r>
    <w:r>
      <w:tab/>
    </w:r>
    <w:r>
      <w:tab/>
    </w:r>
    <w:r>
      <w:tab/>
    </w:r>
    <w:r>
      <w:tab/>
    </w:r>
    <w:r>
      <w:tab/>
    </w:r>
    <w:r>
      <w:tab/>
    </w:r>
    <w:r>
      <w:tab/>
      <w:t>Student Version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5B16511A" wp14:editId="3DB52E6B">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3A32729"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94b6d2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1AAEFE6"/>
    <w:lvl w:ilvl="0">
      <w:start w:val="1"/>
      <w:numFmt w:val="decimal"/>
      <w:lvlText w:val="%1."/>
      <w:lvlJc w:val="left"/>
      <w:pPr>
        <w:tabs>
          <w:tab w:val="num" w:pos="1492"/>
        </w:tabs>
        <w:ind w:left="1492" w:hanging="360"/>
      </w:pPr>
    </w:lvl>
  </w:abstractNum>
  <w:abstractNum w:abstractNumId="1">
    <w:nsid w:val="FFFFFF7D"/>
    <w:multiLevelType w:val="singleLevel"/>
    <w:tmpl w:val="A9CA513E"/>
    <w:lvl w:ilvl="0">
      <w:start w:val="1"/>
      <w:numFmt w:val="decimal"/>
      <w:lvlText w:val="%1."/>
      <w:lvlJc w:val="left"/>
      <w:pPr>
        <w:tabs>
          <w:tab w:val="num" w:pos="1209"/>
        </w:tabs>
        <w:ind w:left="1209" w:hanging="360"/>
      </w:pPr>
    </w:lvl>
  </w:abstractNum>
  <w:abstractNum w:abstractNumId="2">
    <w:nsid w:val="FFFFFF7E"/>
    <w:multiLevelType w:val="singleLevel"/>
    <w:tmpl w:val="73E6C522"/>
    <w:lvl w:ilvl="0">
      <w:start w:val="1"/>
      <w:numFmt w:val="decimal"/>
      <w:lvlText w:val="%1."/>
      <w:lvlJc w:val="left"/>
      <w:pPr>
        <w:tabs>
          <w:tab w:val="num" w:pos="926"/>
        </w:tabs>
        <w:ind w:left="926" w:hanging="360"/>
      </w:pPr>
    </w:lvl>
  </w:abstractNum>
  <w:abstractNum w:abstractNumId="3">
    <w:nsid w:val="FFFFFF7F"/>
    <w:multiLevelType w:val="singleLevel"/>
    <w:tmpl w:val="9E78F45C"/>
    <w:lvl w:ilvl="0">
      <w:start w:val="1"/>
      <w:numFmt w:val="decimal"/>
      <w:lvlText w:val="%1."/>
      <w:lvlJc w:val="left"/>
      <w:pPr>
        <w:tabs>
          <w:tab w:val="num" w:pos="643"/>
        </w:tabs>
        <w:ind w:left="643" w:hanging="360"/>
      </w:pPr>
    </w:lvl>
  </w:abstractNum>
  <w:abstractNum w:abstractNumId="4">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43096B4"/>
    <w:lvl w:ilvl="0">
      <w:start w:val="1"/>
      <w:numFmt w:val="decimal"/>
      <w:lvlText w:val="%1."/>
      <w:lvlJc w:val="left"/>
      <w:pPr>
        <w:tabs>
          <w:tab w:val="num" w:pos="360"/>
        </w:tabs>
        <w:ind w:left="360" w:hanging="360"/>
      </w:pPr>
    </w:lvl>
  </w:abstractNum>
  <w:abstractNum w:abstractNumId="9">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nsid w:val="051527EE"/>
    <w:multiLevelType w:val="hybridMultilevel"/>
    <w:tmpl w:val="09BCDB62"/>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485E5B"/>
    <w:multiLevelType w:val="hybridMultilevel"/>
    <w:tmpl w:val="015A1234"/>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3">
    <w:nsid w:val="69F51806"/>
    <w:multiLevelType w:val="hybridMultilevel"/>
    <w:tmpl w:val="9B56A1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EF"/>
    <w:rsid w:val="00030E3A"/>
    <w:rsid w:val="000652B2"/>
    <w:rsid w:val="00067E02"/>
    <w:rsid w:val="000A7BD9"/>
    <w:rsid w:val="000C035C"/>
    <w:rsid w:val="00104708"/>
    <w:rsid w:val="00107CB6"/>
    <w:rsid w:val="0013333F"/>
    <w:rsid w:val="00155DFF"/>
    <w:rsid w:val="00193898"/>
    <w:rsid w:val="00255A5D"/>
    <w:rsid w:val="0029169D"/>
    <w:rsid w:val="002B21AE"/>
    <w:rsid w:val="002C6EAE"/>
    <w:rsid w:val="00312DD5"/>
    <w:rsid w:val="00322401"/>
    <w:rsid w:val="0033593E"/>
    <w:rsid w:val="00336D52"/>
    <w:rsid w:val="003552B7"/>
    <w:rsid w:val="003E050C"/>
    <w:rsid w:val="003E3561"/>
    <w:rsid w:val="004534A5"/>
    <w:rsid w:val="004566FA"/>
    <w:rsid w:val="00495232"/>
    <w:rsid w:val="004A4EC4"/>
    <w:rsid w:val="004E4FA3"/>
    <w:rsid w:val="005331CA"/>
    <w:rsid w:val="005504AE"/>
    <w:rsid w:val="005504EB"/>
    <w:rsid w:val="00596963"/>
    <w:rsid w:val="00660B21"/>
    <w:rsid w:val="006616C6"/>
    <w:rsid w:val="0067548D"/>
    <w:rsid w:val="006935E2"/>
    <w:rsid w:val="007069A0"/>
    <w:rsid w:val="00714CE5"/>
    <w:rsid w:val="00731758"/>
    <w:rsid w:val="00736E05"/>
    <w:rsid w:val="007468F9"/>
    <w:rsid w:val="00750E51"/>
    <w:rsid w:val="00786019"/>
    <w:rsid w:val="0080062B"/>
    <w:rsid w:val="00822A8D"/>
    <w:rsid w:val="00831731"/>
    <w:rsid w:val="00852FE0"/>
    <w:rsid w:val="00874542"/>
    <w:rsid w:val="008C6F66"/>
    <w:rsid w:val="00907CBB"/>
    <w:rsid w:val="00913AE4"/>
    <w:rsid w:val="009276CC"/>
    <w:rsid w:val="009642D7"/>
    <w:rsid w:val="00976A9B"/>
    <w:rsid w:val="0099384F"/>
    <w:rsid w:val="009A32A1"/>
    <w:rsid w:val="009C3EC0"/>
    <w:rsid w:val="00A244C7"/>
    <w:rsid w:val="00A72CC5"/>
    <w:rsid w:val="00A86D6A"/>
    <w:rsid w:val="00B1036B"/>
    <w:rsid w:val="00B55F12"/>
    <w:rsid w:val="00B66369"/>
    <w:rsid w:val="00B802D9"/>
    <w:rsid w:val="00B87079"/>
    <w:rsid w:val="00B95F17"/>
    <w:rsid w:val="00BD7FA5"/>
    <w:rsid w:val="00BF487C"/>
    <w:rsid w:val="00C41938"/>
    <w:rsid w:val="00C64B77"/>
    <w:rsid w:val="00CB5473"/>
    <w:rsid w:val="00CE2CEF"/>
    <w:rsid w:val="00CF2211"/>
    <w:rsid w:val="00D2526A"/>
    <w:rsid w:val="00D430A2"/>
    <w:rsid w:val="00D7273E"/>
    <w:rsid w:val="00D83A20"/>
    <w:rsid w:val="00DA0B66"/>
    <w:rsid w:val="00E279B8"/>
    <w:rsid w:val="00E3505E"/>
    <w:rsid w:val="00E52428"/>
    <w:rsid w:val="00E756E6"/>
    <w:rsid w:val="00EA05B8"/>
    <w:rsid w:val="00EB203B"/>
    <w:rsid w:val="00FE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E26236D-7283-4ABC-9570-D34867B1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0652B2"/>
    <w:pPr>
      <w:ind w:left="720"/>
      <w:contextualSpacing/>
    </w:pPr>
  </w:style>
  <w:style w:type="paragraph" w:styleId="TOC2">
    <w:name w:val="toc 2"/>
    <w:basedOn w:val="Normal"/>
    <w:next w:val="Normal"/>
    <w:autoRedefine/>
    <w:uiPriority w:val="39"/>
    <w:unhideWhenUsed/>
    <w:rsid w:val="000C035C"/>
    <w:pPr>
      <w:spacing w:after="100"/>
      <w:ind w:left="220"/>
    </w:pPr>
  </w:style>
  <w:style w:type="paragraph" w:styleId="TOC3">
    <w:name w:val="toc 3"/>
    <w:basedOn w:val="Normal"/>
    <w:next w:val="Normal"/>
    <w:autoRedefine/>
    <w:uiPriority w:val="39"/>
    <w:unhideWhenUsed/>
    <w:rsid w:val="000C03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mohd009/simpleUNO/tree/branchFile/test" TargetMode="External"/><Relationship Id="rId4" Type="http://schemas.openxmlformats.org/officeDocument/2006/relationships/settings" Target="settings.xml"/><Relationship Id="rId9" Type="http://schemas.openxmlformats.org/officeDocument/2006/relationships/hyperlink" Target="https://github.com/mohd009/simpleUNO"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5A95DEEF134E6FA249327F4AD0AFA4"/>
        <w:category>
          <w:name w:val="General"/>
          <w:gallery w:val="placeholder"/>
        </w:category>
        <w:types>
          <w:type w:val="bbPlcHdr"/>
        </w:types>
        <w:behaviors>
          <w:behavior w:val="content"/>
        </w:behaviors>
        <w:guid w:val="{94BCABD6-2C0D-4614-A147-384134B8D207}"/>
      </w:docPartPr>
      <w:docPartBody>
        <w:p w:rsidR="00A71AB7" w:rsidRDefault="00332C49">
          <w:pPr>
            <w:pStyle w:val="855A95DEEF134E6FA249327F4AD0AFA4"/>
          </w:pPr>
          <w:r>
            <w:t>Version</w:t>
          </w:r>
        </w:p>
      </w:docPartBody>
    </w:docPart>
    <w:docPart>
      <w:docPartPr>
        <w:name w:val="1122F982797F4A09977CD0630BBAAF37"/>
        <w:category>
          <w:name w:val="General"/>
          <w:gallery w:val="placeholder"/>
        </w:category>
        <w:types>
          <w:type w:val="bbPlcHdr"/>
        </w:types>
        <w:behaviors>
          <w:behavior w:val="content"/>
        </w:behaviors>
        <w:guid w:val="{00952524-6FA0-45E2-BF8F-C6B7340DD6E4}"/>
      </w:docPartPr>
      <w:docPartBody>
        <w:p w:rsidR="00A71AB7" w:rsidRDefault="00332C49">
          <w:pPr>
            <w:pStyle w:val="1122F982797F4A09977CD0630BBAAF37"/>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F1D"/>
    <w:rsid w:val="00147792"/>
    <w:rsid w:val="00332C49"/>
    <w:rsid w:val="00386F1D"/>
    <w:rsid w:val="00593EB9"/>
    <w:rsid w:val="005F1AFA"/>
    <w:rsid w:val="008E0287"/>
    <w:rsid w:val="00A71AB7"/>
    <w:rsid w:val="00B84AFB"/>
    <w:rsid w:val="00DB04BA"/>
    <w:rsid w:val="00F645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5A95DEEF134E6FA249327F4AD0AFA4">
    <w:name w:val="855A95DEEF134E6FA249327F4AD0AFA4"/>
  </w:style>
  <w:style w:type="paragraph" w:customStyle="1" w:styleId="19C24CC586064F769371522C5B74EF14">
    <w:name w:val="19C24CC586064F769371522C5B74EF14"/>
  </w:style>
  <w:style w:type="paragraph" w:customStyle="1" w:styleId="8A33AC83DF59413F8C41043C37D06A8F">
    <w:name w:val="8A33AC83DF59413F8C41043C37D06A8F"/>
  </w:style>
  <w:style w:type="paragraph" w:customStyle="1" w:styleId="0B16BD594BDE4655AB2E5C4DAF1D99BC">
    <w:name w:val="0B16BD594BDE4655AB2E5C4DAF1D99BC"/>
  </w:style>
  <w:style w:type="paragraph" w:customStyle="1" w:styleId="E23F7554FFCD40B28CDAAA997D62339A">
    <w:name w:val="E23F7554FFCD40B28CDAAA997D62339A"/>
  </w:style>
  <w:style w:type="paragraph" w:customStyle="1" w:styleId="02F8A8255E79415981A9F403E650E586">
    <w:name w:val="02F8A8255E79415981A9F403E650E586"/>
  </w:style>
  <w:style w:type="paragraph" w:customStyle="1" w:styleId="4FE0668E3D6F48C9B157985FD5121F3B">
    <w:name w:val="4FE0668E3D6F48C9B157985FD5121F3B"/>
  </w:style>
  <w:style w:type="paragraph" w:customStyle="1" w:styleId="0B81C6A44EE5411BB3A67C51EA11A7AF">
    <w:name w:val="0B81C6A44EE5411BB3A67C51EA11A7AF"/>
  </w:style>
  <w:style w:type="paragraph" w:customStyle="1" w:styleId="5FEDBFB7922D4923B7A420B8A3C08EF1">
    <w:name w:val="5FEDBFB7922D4923B7A420B8A3C08EF1"/>
  </w:style>
  <w:style w:type="paragraph" w:customStyle="1" w:styleId="DF2C3E83993A48C28B3D725E6A3B702E">
    <w:name w:val="DF2C3E83993A48C28B3D725E6A3B702E"/>
  </w:style>
  <w:style w:type="paragraph" w:customStyle="1" w:styleId="60B7E75D26044746831C6DF1296106D9">
    <w:name w:val="60B7E75D26044746831C6DF1296106D9"/>
  </w:style>
  <w:style w:type="paragraph" w:customStyle="1" w:styleId="83086A56C2D64B5FB1A4E2ACBD293D43">
    <w:name w:val="83086A56C2D64B5FB1A4E2ACBD293D43"/>
  </w:style>
  <w:style w:type="paragraph" w:customStyle="1" w:styleId="B5FF9C7567384D349D6666E0442E8A2A">
    <w:name w:val="B5FF9C7567384D349D6666E0442E8A2A"/>
  </w:style>
  <w:style w:type="paragraph" w:customStyle="1" w:styleId="D781D2E71FE44E7C9AC5CC639066931F">
    <w:name w:val="D781D2E71FE44E7C9AC5CC639066931F"/>
  </w:style>
  <w:style w:type="paragraph" w:customStyle="1" w:styleId="547E8194367441D490047796D10AE42C">
    <w:name w:val="547E8194367441D490047796D10AE42C"/>
  </w:style>
  <w:style w:type="paragraph" w:customStyle="1" w:styleId="1EA3248B40AF4C0F81DBF462825D31CA">
    <w:name w:val="1EA3248B40AF4C0F81DBF462825D31CA"/>
  </w:style>
  <w:style w:type="paragraph" w:customStyle="1" w:styleId="013B93CB91C14E99859E51024B629419">
    <w:name w:val="013B93CB91C14E99859E51024B629419"/>
  </w:style>
  <w:style w:type="paragraph" w:customStyle="1" w:styleId="989D44EDBA0048F4B91ECF8ACF2B2C08">
    <w:name w:val="989D44EDBA0048F4B91ECF8ACF2B2C08"/>
  </w:style>
  <w:style w:type="paragraph" w:customStyle="1" w:styleId="39330E1911A348C19B6B9E3EC440CA14">
    <w:name w:val="39330E1911A348C19B6B9E3EC440CA14"/>
  </w:style>
  <w:style w:type="paragraph" w:customStyle="1" w:styleId="15150C0ABF8E4F929C09E402DD86B91B">
    <w:name w:val="15150C0ABF8E4F929C09E402DD86B91B"/>
  </w:style>
  <w:style w:type="paragraph" w:customStyle="1" w:styleId="1AD8EF434E49402FA3FF53D4210FB438">
    <w:name w:val="1AD8EF434E49402FA3FF53D4210FB438"/>
  </w:style>
  <w:style w:type="paragraph" w:customStyle="1" w:styleId="5EE000D99C7B4B459AEA02141762F84E">
    <w:name w:val="5EE000D99C7B4B459AEA02141762F84E"/>
  </w:style>
  <w:style w:type="paragraph" w:customStyle="1" w:styleId="2C6314009AD04E4BB02703CB465E9944">
    <w:name w:val="2C6314009AD04E4BB02703CB465E9944"/>
  </w:style>
  <w:style w:type="paragraph" w:customStyle="1" w:styleId="886C0E5990154BA99456043FFB65893A">
    <w:name w:val="886C0E5990154BA99456043FFB65893A"/>
  </w:style>
  <w:style w:type="paragraph" w:customStyle="1" w:styleId="4FC8430EB69A49F481D1A593B6038DB1">
    <w:name w:val="4FC8430EB69A49F481D1A593B6038DB1"/>
  </w:style>
  <w:style w:type="paragraph" w:customStyle="1" w:styleId="106AAAF641BF40849D81636385BB13B9">
    <w:name w:val="106AAAF641BF40849D81636385BB13B9"/>
  </w:style>
  <w:style w:type="paragraph" w:customStyle="1" w:styleId="5C0A7D8613B444EE95C4359C56616E6E">
    <w:name w:val="5C0A7D8613B444EE95C4359C56616E6E"/>
  </w:style>
  <w:style w:type="paragraph" w:customStyle="1" w:styleId="A75999F1C6CC4550A298ABF78EF37F76">
    <w:name w:val="A75999F1C6CC4550A298ABF78EF37F76"/>
  </w:style>
  <w:style w:type="paragraph" w:customStyle="1" w:styleId="A1E9DFF7A334440FBA087DC2B8FD2A81">
    <w:name w:val="A1E9DFF7A334440FBA087DC2B8FD2A81"/>
  </w:style>
  <w:style w:type="paragraph" w:customStyle="1" w:styleId="74F5D1B87E9947CEB6C150D9A9765060">
    <w:name w:val="74F5D1B87E9947CEB6C150D9A9765060"/>
  </w:style>
  <w:style w:type="paragraph" w:customStyle="1" w:styleId="BBC0373649A44BA2844648C9FC450871">
    <w:name w:val="BBC0373649A44BA2844648C9FC450871"/>
  </w:style>
  <w:style w:type="paragraph" w:customStyle="1" w:styleId="6C55200FEC7B4427BA6B7EB49500C7CF">
    <w:name w:val="6C55200FEC7B4427BA6B7EB49500C7CF"/>
  </w:style>
  <w:style w:type="paragraph" w:customStyle="1" w:styleId="A07866A71389475DB0AD0929360CCE44">
    <w:name w:val="A07866A71389475DB0AD0929360CCE44"/>
  </w:style>
  <w:style w:type="paragraph" w:customStyle="1" w:styleId="65A04031E3A24DA48767901303887CB8">
    <w:name w:val="65A04031E3A24DA48767901303887CB8"/>
  </w:style>
  <w:style w:type="paragraph" w:customStyle="1" w:styleId="A42F5F4055DC4F918FF919ED6EE906A4">
    <w:name w:val="A42F5F4055DC4F918FF919ED6EE906A4"/>
  </w:style>
  <w:style w:type="paragraph" w:customStyle="1" w:styleId="976003B288294F6EB3A043EBA75DF704">
    <w:name w:val="976003B288294F6EB3A043EBA75DF704"/>
  </w:style>
  <w:style w:type="paragraph" w:customStyle="1" w:styleId="B4A88B24BA7D49E3904A25A439E6374E">
    <w:name w:val="B4A88B24BA7D49E3904A25A439E6374E"/>
  </w:style>
  <w:style w:type="paragraph" w:customStyle="1" w:styleId="774D562D76884A9288689F3BCAAAAC27">
    <w:name w:val="774D562D76884A9288689F3BCAAAAC27"/>
  </w:style>
  <w:style w:type="paragraph" w:customStyle="1" w:styleId="74E6120255254B5DAD7DB7BA5BA0E318">
    <w:name w:val="74E6120255254B5DAD7DB7BA5BA0E318"/>
  </w:style>
  <w:style w:type="paragraph" w:customStyle="1" w:styleId="8495F411171C4C8F8AFB6974EF4C5AE5">
    <w:name w:val="8495F411171C4C8F8AFB6974EF4C5AE5"/>
  </w:style>
  <w:style w:type="paragraph" w:customStyle="1" w:styleId="A6E35F6C6FC34E0D893B2351689764AF">
    <w:name w:val="A6E35F6C6FC34E0D893B2351689764AF"/>
  </w:style>
  <w:style w:type="paragraph" w:customStyle="1" w:styleId="AF1FE65A2716403BB55B10E42EDC0496">
    <w:name w:val="AF1FE65A2716403BB55B10E42EDC0496"/>
  </w:style>
  <w:style w:type="paragraph" w:customStyle="1" w:styleId="0AF8BA9D87344ACBA5EA82A6D669A5B8">
    <w:name w:val="0AF8BA9D87344ACBA5EA82A6D669A5B8"/>
  </w:style>
  <w:style w:type="paragraph" w:customStyle="1" w:styleId="36C2D3E62F2F4C4D9427A4D1FF15A23F">
    <w:name w:val="36C2D3E62F2F4C4D9427A4D1FF15A23F"/>
  </w:style>
  <w:style w:type="paragraph" w:customStyle="1" w:styleId="04D2A34C42EE41B0B16F0DB5DE96348C">
    <w:name w:val="04D2A34C42EE41B0B16F0DB5DE96348C"/>
  </w:style>
  <w:style w:type="paragraph" w:customStyle="1" w:styleId="7513520C4C7841DBB8B1C56B64D8C8B8">
    <w:name w:val="7513520C4C7841DBB8B1C56B64D8C8B8"/>
  </w:style>
  <w:style w:type="paragraph" w:customStyle="1" w:styleId="C31EFE8471EF4B41BA9D148842C9EF3B">
    <w:name w:val="C31EFE8471EF4B41BA9D148842C9EF3B"/>
  </w:style>
  <w:style w:type="paragraph" w:customStyle="1" w:styleId="DDBFA61F02124D7CB5F909EACC2E03B8">
    <w:name w:val="DDBFA61F02124D7CB5F909EACC2E03B8"/>
  </w:style>
  <w:style w:type="paragraph" w:customStyle="1" w:styleId="71CEBF64181241849144F4CC3987681B">
    <w:name w:val="71CEBF64181241849144F4CC3987681B"/>
  </w:style>
  <w:style w:type="character" w:styleId="Strong">
    <w:name w:val="Strong"/>
    <w:basedOn w:val="DefaultParagraphFont"/>
    <w:uiPriority w:val="1"/>
    <w:qFormat/>
    <w:rPr>
      <w:b/>
      <w:bCs/>
    </w:rPr>
  </w:style>
  <w:style w:type="paragraph" w:customStyle="1" w:styleId="402E44780C704E4AA8C81228940DDB81">
    <w:name w:val="402E44780C704E4AA8C81228940DDB81"/>
  </w:style>
  <w:style w:type="paragraph" w:customStyle="1" w:styleId="D265683B68984CE9B4F43A0D97F898B7">
    <w:name w:val="D265683B68984CE9B4F43A0D97F898B7"/>
  </w:style>
  <w:style w:type="paragraph" w:customStyle="1" w:styleId="5C844003D4764020B762550388FA6A8C">
    <w:name w:val="5C844003D4764020B762550388FA6A8C"/>
  </w:style>
  <w:style w:type="paragraph" w:customStyle="1" w:styleId="7BFC9F92C39443DDB1D5ACC5DF30F972">
    <w:name w:val="7BFC9F92C39443DDB1D5ACC5DF30F972"/>
  </w:style>
  <w:style w:type="paragraph" w:customStyle="1" w:styleId="685C3F478C7C40F586359AFAE49FD18A">
    <w:name w:val="685C3F478C7C40F586359AFAE49FD18A"/>
  </w:style>
  <w:style w:type="paragraph" w:customStyle="1" w:styleId="69B45D906BC14902B5A704B671C1F55D">
    <w:name w:val="69B45D906BC14902B5A704B671C1F55D"/>
  </w:style>
  <w:style w:type="paragraph" w:customStyle="1" w:styleId="15B718D84F774ED198F38FDEBD87E9D4">
    <w:name w:val="15B718D84F774ED198F38FDEBD87E9D4"/>
  </w:style>
  <w:style w:type="paragraph" w:customStyle="1" w:styleId="6B2D6A4E599B4CFBBDEBF1EA68BFFD16">
    <w:name w:val="6B2D6A4E599B4CFBBDEBF1EA68BFFD16"/>
  </w:style>
  <w:style w:type="paragraph" w:customStyle="1" w:styleId="C941E188AF814135931C6E46FAE64C15">
    <w:name w:val="C941E188AF814135931C6E46FAE64C15"/>
  </w:style>
  <w:style w:type="paragraph" w:customStyle="1" w:styleId="99D77A5D69474CD6A3624858C2314318">
    <w:name w:val="99D77A5D69474CD6A3624858C2314318"/>
  </w:style>
  <w:style w:type="paragraph" w:customStyle="1" w:styleId="D73D9AE8683445029CEFF0EDAED4294C">
    <w:name w:val="D73D9AE8683445029CEFF0EDAED4294C"/>
  </w:style>
  <w:style w:type="paragraph" w:customStyle="1" w:styleId="9F06ADC1557B4CB4BA00646C8C7FC7D8">
    <w:name w:val="9F06ADC1557B4CB4BA00646C8C7FC7D8"/>
  </w:style>
  <w:style w:type="paragraph" w:customStyle="1" w:styleId="55CBF6B2F9464D519B67F7B99896E948">
    <w:name w:val="55CBF6B2F9464D519B67F7B99896E948"/>
  </w:style>
  <w:style w:type="paragraph" w:customStyle="1" w:styleId="D7B66B0541D746AFADFFE614D0431A33">
    <w:name w:val="D7B66B0541D746AFADFFE614D0431A33"/>
  </w:style>
  <w:style w:type="paragraph" w:customStyle="1" w:styleId="B6C9A034F65F449197F815F718D26B29">
    <w:name w:val="B6C9A034F65F449197F815F718D26B29"/>
  </w:style>
  <w:style w:type="paragraph" w:customStyle="1" w:styleId="862F704021DB427C9CD1D8552DEC2A18">
    <w:name w:val="862F704021DB427C9CD1D8552DEC2A18"/>
  </w:style>
  <w:style w:type="paragraph" w:customStyle="1" w:styleId="E825C78AA03D4D3B9273867157FC0B9D">
    <w:name w:val="E825C78AA03D4D3B9273867157FC0B9D"/>
  </w:style>
  <w:style w:type="paragraph" w:customStyle="1" w:styleId="A378E10CCD974131B55DAFF4ACE55C26">
    <w:name w:val="A378E10CCD974131B55DAFF4ACE55C26"/>
  </w:style>
  <w:style w:type="paragraph" w:customStyle="1" w:styleId="BA54BB35D25A4979B36C2D2F2BAA21E3">
    <w:name w:val="BA54BB35D25A4979B36C2D2F2BAA21E3"/>
  </w:style>
  <w:style w:type="paragraph" w:customStyle="1" w:styleId="26BC4115BF224497BC82E8CB125713E5">
    <w:name w:val="26BC4115BF224497BC82E8CB125713E5"/>
  </w:style>
  <w:style w:type="paragraph" w:customStyle="1" w:styleId="D839FB86ADE44D229F757229391F51EB">
    <w:name w:val="D839FB86ADE44D229F757229391F51EB"/>
  </w:style>
  <w:style w:type="paragraph" w:customStyle="1" w:styleId="9551EB9F486044C5AEB70FD6BAB7F7B0">
    <w:name w:val="9551EB9F486044C5AEB70FD6BAB7F7B0"/>
  </w:style>
  <w:style w:type="paragraph" w:customStyle="1" w:styleId="7BAF67A58B6C482A862B9E60C9787BAF">
    <w:name w:val="7BAF67A58B6C482A862B9E60C9787BAF"/>
  </w:style>
  <w:style w:type="paragraph" w:customStyle="1" w:styleId="A36989BF3BE041D4A143EBB9A6419908">
    <w:name w:val="A36989BF3BE041D4A143EBB9A6419908"/>
  </w:style>
  <w:style w:type="paragraph" w:customStyle="1" w:styleId="D167857CA278489FA772541210B41CB8">
    <w:name w:val="D167857CA278489FA772541210B41CB8"/>
  </w:style>
  <w:style w:type="paragraph" w:customStyle="1" w:styleId="08E342D0F1214A2FA33851533B982209">
    <w:name w:val="08E342D0F1214A2FA33851533B982209"/>
  </w:style>
  <w:style w:type="paragraph" w:customStyle="1" w:styleId="0B034500D8FD47CBA338DCB31CC6C892">
    <w:name w:val="0B034500D8FD47CBA338DCB31CC6C892"/>
  </w:style>
  <w:style w:type="paragraph" w:customStyle="1" w:styleId="181397CC1DE14428A7629B5F3FFFDE9D">
    <w:name w:val="181397CC1DE14428A7629B5F3FFFDE9D"/>
  </w:style>
  <w:style w:type="paragraph" w:customStyle="1" w:styleId="16165971F09F459DA572F73FBC31D85B">
    <w:name w:val="16165971F09F459DA572F73FBC31D85B"/>
  </w:style>
  <w:style w:type="paragraph" w:customStyle="1" w:styleId="FE927088C8414C02939FB8BDB93C6734">
    <w:name w:val="FE927088C8414C02939FB8BDB93C6734"/>
  </w:style>
  <w:style w:type="paragraph" w:customStyle="1" w:styleId="76737AF54D58428E8F1D589FACE11890">
    <w:name w:val="76737AF54D58428E8F1D589FACE11890"/>
  </w:style>
  <w:style w:type="paragraph" w:customStyle="1" w:styleId="CBC73023108B48088DB7D097D9615FF2">
    <w:name w:val="CBC73023108B48088DB7D097D9615FF2"/>
  </w:style>
  <w:style w:type="paragraph" w:customStyle="1" w:styleId="8CA1C24D47754F8C9A1EB4787CC9F24B">
    <w:name w:val="8CA1C24D47754F8C9A1EB4787CC9F24B"/>
  </w:style>
  <w:style w:type="paragraph" w:customStyle="1" w:styleId="C338F964F9474CFF95CB4835E29E1503">
    <w:name w:val="C338F964F9474CFF95CB4835E29E1503"/>
  </w:style>
  <w:style w:type="paragraph" w:customStyle="1" w:styleId="3B630F1C1FC44837BCF5AA5518669EFC">
    <w:name w:val="3B630F1C1FC44837BCF5AA5518669EFC"/>
  </w:style>
  <w:style w:type="paragraph" w:customStyle="1" w:styleId="8F63EAE03B2B4304899E0A7D01877E7D">
    <w:name w:val="8F63EAE03B2B4304899E0A7D01877E7D"/>
  </w:style>
  <w:style w:type="paragraph" w:customStyle="1" w:styleId="B867454484D04C2B942430CD874C9494">
    <w:name w:val="B867454484D04C2B942430CD874C9494"/>
  </w:style>
  <w:style w:type="paragraph" w:customStyle="1" w:styleId="724F8C049C114EB3BFE3042181F75B13">
    <w:name w:val="724F8C049C114EB3BFE3042181F75B13"/>
  </w:style>
  <w:style w:type="paragraph" w:customStyle="1" w:styleId="2071DA8DBCA0463BB4A1775D7E5E4A89">
    <w:name w:val="2071DA8DBCA0463BB4A1775D7E5E4A89"/>
  </w:style>
  <w:style w:type="paragraph" w:customStyle="1" w:styleId="859B2AEDA16F4E18898392D24D599FA5">
    <w:name w:val="859B2AEDA16F4E18898392D24D599FA5"/>
  </w:style>
  <w:style w:type="paragraph" w:customStyle="1" w:styleId="293162174F214F3F9A6057C526DA96F9">
    <w:name w:val="293162174F214F3F9A6057C526DA96F9"/>
  </w:style>
  <w:style w:type="paragraph" w:customStyle="1" w:styleId="816E7C0EDD674443A4F5E16F6860CB01">
    <w:name w:val="816E7C0EDD674443A4F5E16F6860CB01"/>
  </w:style>
  <w:style w:type="paragraph" w:customStyle="1" w:styleId="4C3297335FBE48A6A81E6D59F4AEBE08">
    <w:name w:val="4C3297335FBE48A6A81E6D59F4AEBE08"/>
  </w:style>
  <w:style w:type="paragraph" w:customStyle="1" w:styleId="1F1F600E23E041DE80B6F8C70E4FE8E6">
    <w:name w:val="1F1F600E23E041DE80B6F8C70E4FE8E6"/>
  </w:style>
  <w:style w:type="paragraph" w:customStyle="1" w:styleId="B569A5DDBAC64B468B23A5EB4FD63163">
    <w:name w:val="B569A5DDBAC64B468B23A5EB4FD63163"/>
  </w:style>
  <w:style w:type="paragraph" w:customStyle="1" w:styleId="AC6E3005FF0E4A7396F42DCA552B2C6D">
    <w:name w:val="AC6E3005FF0E4A7396F42DCA552B2C6D"/>
  </w:style>
  <w:style w:type="paragraph" w:customStyle="1" w:styleId="A5E2D2C051FD4B03A0AC752DD16FCF91">
    <w:name w:val="A5E2D2C051FD4B03A0AC752DD16FCF91"/>
  </w:style>
  <w:style w:type="paragraph" w:customStyle="1" w:styleId="1122F982797F4A09977CD0630BBAAF37">
    <w:name w:val="1122F982797F4A09977CD0630BBAAF37"/>
  </w:style>
  <w:style w:type="paragraph" w:customStyle="1" w:styleId="918DAE268AAD440698EE4B9C03A400AB">
    <w:name w:val="918DAE268AAD440698EE4B9C03A400AB"/>
  </w:style>
  <w:style w:type="paragraph" w:customStyle="1" w:styleId="1BB8A05DD37348BFB6ACC053D354F95C">
    <w:name w:val="1BB8A05DD37348BFB6ACC053D354F95C"/>
  </w:style>
  <w:style w:type="paragraph" w:customStyle="1" w:styleId="EBFAA9D48ADC4E7ABED54D428BD7E69B">
    <w:name w:val="EBFAA9D48ADC4E7ABED54D428BD7E69B"/>
  </w:style>
  <w:style w:type="paragraph" w:customStyle="1" w:styleId="28CEBF312BEA46E8B0016DF38C89A8B9">
    <w:name w:val="28CEBF312BEA46E8B0016DF38C89A8B9"/>
  </w:style>
  <w:style w:type="paragraph" w:customStyle="1" w:styleId="10CFA82A48124772BA1499A219E0DC90">
    <w:name w:val="10CFA82A48124772BA1499A219E0DC90"/>
  </w:style>
  <w:style w:type="paragraph" w:customStyle="1" w:styleId="A482F595DC1E40299B7A7D63DDB6E784">
    <w:name w:val="A482F595DC1E40299B7A7D63DDB6E784"/>
  </w:style>
  <w:style w:type="paragraph" w:customStyle="1" w:styleId="D862FA72DC2944B2BDF8F13C2F1E7538">
    <w:name w:val="D862FA72DC2944B2BDF8F13C2F1E7538"/>
  </w:style>
  <w:style w:type="paragraph" w:customStyle="1" w:styleId="B8194FA31086490DBACCD542532B1363">
    <w:name w:val="B8194FA31086490DBACCD542532B1363"/>
  </w:style>
  <w:style w:type="paragraph" w:customStyle="1" w:styleId="6234ED1A37BB4370B84EBB4BA271935E">
    <w:name w:val="6234ED1A37BB4370B84EBB4BA271935E"/>
  </w:style>
  <w:style w:type="paragraph" w:customStyle="1" w:styleId="DF9F18C0DB264F349AF328A17E40FE7C">
    <w:name w:val="DF9F18C0DB264F349AF328A17E40FE7C"/>
  </w:style>
  <w:style w:type="paragraph" w:customStyle="1" w:styleId="F15CDFE8C97B4E24BCF942BBEBDAFEE2">
    <w:name w:val="F15CDFE8C97B4E24BCF942BBEBDAFEE2"/>
  </w:style>
  <w:style w:type="paragraph" w:customStyle="1" w:styleId="AC931C657218461C82AE7B329031A88D">
    <w:name w:val="AC931C657218461C82AE7B329031A88D"/>
  </w:style>
  <w:style w:type="paragraph" w:customStyle="1" w:styleId="05A46F5BA39F4F0BAA598BC21F6517DD">
    <w:name w:val="05A46F5BA39F4F0BAA598BC21F6517DD"/>
  </w:style>
  <w:style w:type="paragraph" w:customStyle="1" w:styleId="407057ABAC2E493F8C12CD09E806AF90">
    <w:name w:val="407057ABAC2E493F8C12CD09E806AF90"/>
  </w:style>
  <w:style w:type="paragraph" w:customStyle="1" w:styleId="069F9F13799F43078FCF2B980CB7A6C4">
    <w:name w:val="069F9F13799F43078FCF2B980CB7A6C4"/>
    <w:rsid w:val="00386F1D"/>
  </w:style>
  <w:style w:type="paragraph" w:customStyle="1" w:styleId="8D4DE5E2AE5640159B6F45B42DDBCA5C">
    <w:name w:val="8D4DE5E2AE5640159B6F45B42DDBCA5C"/>
    <w:rsid w:val="00386F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385F2-2F3C-42F9-A703-71BCBE672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13</TotalTime>
  <Pages>6</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Dancy</dc:creator>
  <cp:keywords>SYST 17796 Deliverable 3</cp:keywords>
  <cp:lastModifiedBy>Mo Mozzie</cp:lastModifiedBy>
  <cp:revision>6</cp:revision>
  <dcterms:created xsi:type="dcterms:W3CDTF">2020-04-12T05:00:00Z</dcterms:created>
  <dcterms:modified xsi:type="dcterms:W3CDTF">2020-04-18T05:33:00Z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